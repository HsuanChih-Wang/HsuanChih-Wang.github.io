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412A" w14:textId="4CF916F6" w:rsidR="00B703F2" w:rsidRDefault="001C452E" w:rsidP="001C452E">
      <w:pPr>
        <w:pStyle w:val="Name"/>
        <w:jc w:val="center"/>
        <w:rPr>
          <w:rFonts w:asciiTheme="minorHAnsi" w:hAnsiTheme="minorHAnsi" w:cstheme="minorHAnsi"/>
        </w:rPr>
      </w:pPr>
      <w:r w:rsidRPr="00E67BC3">
        <w:rPr>
          <w:rFonts w:asciiTheme="minorHAnsi" w:hAnsiTheme="minorHAnsi" w:cstheme="minorHAnsi"/>
        </w:rPr>
        <w:t xml:space="preserve">Hsuan-Chih </w:t>
      </w:r>
      <w:r w:rsidR="005B3F46" w:rsidRPr="00E67BC3">
        <w:rPr>
          <w:rFonts w:asciiTheme="minorHAnsi" w:hAnsiTheme="minorHAnsi" w:cstheme="minorHAnsi"/>
        </w:rPr>
        <w:t>Wang</w:t>
      </w:r>
    </w:p>
    <w:p w14:paraId="2B26AA50" w14:textId="77777777" w:rsidR="005527A1" w:rsidRDefault="005527A1" w:rsidP="00A16F95">
      <w:pPr>
        <w:pStyle w:val="Name"/>
        <w:jc w:val="center"/>
        <w:rPr>
          <w:rFonts w:asciiTheme="minorHAnsi" w:hAnsiTheme="minorHAnsi" w:cstheme="minorHAnsi"/>
          <w:lang w:eastAsia="zh-TW"/>
        </w:rPr>
      </w:pPr>
    </w:p>
    <w:p w14:paraId="64FDFA70" w14:textId="3E4B91FD" w:rsidR="00CB5D12" w:rsidRPr="0004024B" w:rsidRDefault="00305E47" w:rsidP="0004024B">
      <w:pPr>
        <w:pStyle w:val="Heading1"/>
        <w:rPr>
          <w:rFonts w:asciiTheme="minorHAnsi" w:hAnsiTheme="minorHAnsi" w:cstheme="minorHAnsi"/>
        </w:rPr>
      </w:pPr>
      <w:proofErr w:type="gramStart"/>
      <w:r w:rsidRPr="00305E47">
        <w:rPr>
          <w:rFonts w:asciiTheme="minorHAnsi" w:hAnsiTheme="minorHAnsi" w:cstheme="minorHAnsi"/>
        </w:rPr>
        <w:t>Personal Contact</w:t>
      </w:r>
      <w:proofErr w:type="gramEnd"/>
      <w:r w:rsidRPr="00305E47">
        <w:rPr>
          <w:rFonts w:asciiTheme="minorHAnsi" w:hAnsiTheme="minorHAnsi" w:cstheme="minorHAnsi"/>
        </w:rPr>
        <w:t xml:space="preserve"> Information</w:t>
      </w:r>
    </w:p>
    <w:tbl>
      <w:tblPr>
        <w:tblStyle w:val="TableGrid"/>
        <w:tblW w:w="1035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4"/>
      </w:tblGrid>
      <w:tr w:rsidR="00CB5D12" w:rsidRPr="00E67BC3" w14:paraId="78D205C8" w14:textId="77777777" w:rsidTr="006B4AEB">
        <w:trPr>
          <w:trHeight w:val="293"/>
        </w:trPr>
        <w:tc>
          <w:tcPr>
            <w:tcW w:w="10354" w:type="dxa"/>
          </w:tcPr>
          <w:p w14:paraId="113351B3" w14:textId="57E0F6A1" w:rsidR="00024359" w:rsidRPr="00D0364E" w:rsidRDefault="00AB2144" w:rsidP="00AE76A7">
            <w:pPr>
              <w:rPr>
                <w:rFonts w:asciiTheme="minorHAnsi" w:hAnsiTheme="minorHAnsi" w:cstheme="minorHAnsi"/>
                <w:lang w:eastAsia="zh-TW"/>
              </w:rPr>
            </w:pPr>
            <w:r w:rsidRPr="00AB2144">
              <w:rPr>
                <w:rFonts w:asciiTheme="minorHAnsi" w:hAnsiTheme="minorHAnsi" w:cstheme="minorHAnsi"/>
                <w:b/>
                <w:bCs/>
              </w:rPr>
              <w:t>Email:</w:t>
            </w:r>
            <w:r w:rsidRPr="0004024B">
              <w:rPr>
                <w:rFonts w:asciiTheme="minorHAnsi" w:hAnsiTheme="minorHAnsi" w:cstheme="minorHAnsi"/>
              </w:rPr>
              <w:t xml:space="preserve"> </w:t>
            </w:r>
            <w:hyperlink r:id="rId8" w:history="1">
              <w:r w:rsidR="00024359" w:rsidRPr="00E67BC3">
                <w:rPr>
                  <w:rStyle w:val="Hyperlink"/>
                  <w:rFonts w:asciiTheme="minorHAnsi" w:hAnsiTheme="minorHAnsi" w:cstheme="minorHAnsi"/>
                </w:rPr>
                <w:t>transport.hcwang@gmail.com</w:t>
              </w:r>
            </w:hyperlink>
            <w:r w:rsidR="00024359" w:rsidRPr="00E67BC3">
              <w:rPr>
                <w:rFonts w:asciiTheme="minorHAnsi" w:hAnsiTheme="minorHAnsi" w:cstheme="minorHAnsi"/>
              </w:rPr>
              <w:t xml:space="preserve"> </w:t>
            </w:r>
            <w:r w:rsidR="00024359" w:rsidRPr="00E67BC3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024359" w:rsidRPr="00024359">
              <w:rPr>
                <w:rFonts w:asciiTheme="minorHAnsi" w:hAnsiTheme="minorHAnsi" w:cstheme="minorHAnsi"/>
                <w:b/>
                <w:bCs/>
              </w:rPr>
              <w:t xml:space="preserve">Personal website: </w:t>
            </w:r>
            <w:hyperlink r:id="rId9" w:history="1">
              <w:r w:rsidR="00024359" w:rsidRPr="00E67BC3">
                <w:rPr>
                  <w:rStyle w:val="Hyperlink"/>
                  <w:rFonts w:asciiTheme="minorHAnsi" w:hAnsiTheme="minorHAnsi" w:cstheme="minorHAnsi"/>
                </w:rPr>
                <w:t>https://wangtechlab.com/</w:t>
              </w:r>
            </w:hyperlink>
          </w:p>
        </w:tc>
      </w:tr>
    </w:tbl>
    <w:p w14:paraId="10DFB8AC" w14:textId="77777777" w:rsidR="005527A1" w:rsidRPr="004C1A82" w:rsidRDefault="005527A1" w:rsidP="005527A1">
      <w:pPr>
        <w:rPr>
          <w:i/>
          <w:iCs/>
          <w:lang w:eastAsia="zh-TW"/>
        </w:rPr>
      </w:pPr>
    </w:p>
    <w:p w14:paraId="04479FAD" w14:textId="35FA92E3" w:rsidR="00A90527" w:rsidRDefault="00251FA2" w:rsidP="00C30424">
      <w:pPr>
        <w:pStyle w:val="Heading1"/>
        <w:rPr>
          <w:rFonts w:asciiTheme="minorHAnsi" w:hAnsiTheme="minorHAnsi" w:cstheme="minorHAnsi"/>
        </w:rPr>
      </w:pPr>
      <w:r w:rsidRPr="00E67BC3">
        <w:rPr>
          <w:rFonts w:asciiTheme="minorHAnsi" w:hAnsiTheme="minorHAnsi" w:cstheme="minorHAnsi"/>
        </w:rPr>
        <w:t>Education</w:t>
      </w:r>
    </w:p>
    <w:tbl>
      <w:tblPr>
        <w:tblStyle w:val="TableGrid"/>
        <w:tblW w:w="1035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4"/>
      </w:tblGrid>
      <w:tr w:rsidR="00017644" w:rsidRPr="00E67BC3" w14:paraId="0FE67A08" w14:textId="77777777" w:rsidTr="00C30424">
        <w:trPr>
          <w:trHeight w:val="780"/>
        </w:trPr>
        <w:tc>
          <w:tcPr>
            <w:tcW w:w="10354" w:type="dxa"/>
          </w:tcPr>
          <w:p w14:paraId="0A94F778" w14:textId="3FCC7FF5" w:rsidR="00017644" w:rsidRPr="00E67BC3" w:rsidRDefault="000028A1" w:rsidP="005527A1">
            <w:pPr>
              <w:rPr>
                <w:rFonts w:asciiTheme="minorHAnsi" w:hAnsiTheme="minorHAnsi" w:cstheme="minorHAnsi"/>
                <w:lang w:eastAsia="zh-TW"/>
              </w:rPr>
            </w:pPr>
            <w:r w:rsidRPr="000E1D52">
              <w:rPr>
                <w:rFonts w:asciiTheme="minorHAnsi" w:hAnsiTheme="minorHAnsi" w:cstheme="minorHAnsi"/>
                <w:b/>
                <w:bCs/>
              </w:rPr>
              <w:t xml:space="preserve">Sep. </w:t>
            </w:r>
            <w:r w:rsidR="00017644" w:rsidRPr="000E1D52">
              <w:rPr>
                <w:rFonts w:asciiTheme="minorHAnsi" w:hAnsiTheme="minorHAnsi" w:cstheme="minorHAnsi"/>
                <w:b/>
                <w:bCs/>
              </w:rPr>
              <w:t xml:space="preserve">2018 – </w:t>
            </w:r>
            <w:r w:rsidRPr="000E1D52">
              <w:rPr>
                <w:rFonts w:asciiTheme="minorHAnsi" w:hAnsiTheme="minorHAnsi" w:cstheme="minorHAnsi"/>
                <w:b/>
                <w:bCs/>
              </w:rPr>
              <w:t xml:space="preserve">Aug. </w:t>
            </w:r>
            <w:r w:rsidR="00017644" w:rsidRPr="000E1D52">
              <w:rPr>
                <w:rFonts w:asciiTheme="minorHAnsi" w:hAnsiTheme="minorHAnsi" w:cstheme="minorHAnsi"/>
                <w:b/>
                <w:bCs/>
              </w:rPr>
              <w:t>2020</w:t>
            </w:r>
            <w:r w:rsidR="00017644" w:rsidRPr="000E1D52">
              <w:rPr>
                <w:rFonts w:asciiTheme="minorHAnsi" w:hAnsiTheme="minorHAnsi" w:cstheme="minorHAnsi" w:hint="eastAsia"/>
                <w:b/>
                <w:bCs/>
                <w:lang w:eastAsia="zh-TW"/>
              </w:rPr>
              <w:t>:</w:t>
            </w:r>
            <w:r w:rsidR="00017644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D0364E">
              <w:rPr>
                <w:rFonts w:asciiTheme="minorHAnsi" w:hAnsiTheme="minorHAnsi" w:cstheme="minorHAnsi"/>
                <w:lang w:eastAsia="zh-TW"/>
              </w:rPr>
              <w:t>Master’s degree</w:t>
            </w:r>
            <w:r w:rsidR="00017644" w:rsidRPr="00017644">
              <w:rPr>
                <w:rFonts w:asciiTheme="minorHAnsi" w:hAnsiTheme="minorHAnsi" w:cstheme="minorHAnsi"/>
                <w:lang w:eastAsia="zh-TW"/>
              </w:rPr>
              <w:t xml:space="preserve"> in Transportation and Communication Management Science</w:t>
            </w:r>
            <w:r w:rsidR="003F5277"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="003F5277" w:rsidRPr="003F5277">
              <w:rPr>
                <w:rFonts w:asciiTheme="minorHAnsi" w:hAnsiTheme="minorHAnsi" w:cstheme="minorHAnsi"/>
                <w:lang w:eastAsia="zh-TW"/>
              </w:rPr>
              <w:t>National Cheng Kung University</w:t>
            </w:r>
            <w:r w:rsidR="003F5277"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="003F5277" w:rsidRPr="003F5277">
              <w:rPr>
                <w:rFonts w:asciiTheme="minorHAnsi" w:hAnsiTheme="minorHAnsi" w:cstheme="minorHAnsi"/>
                <w:lang w:eastAsia="zh-TW"/>
              </w:rPr>
              <w:t>Tainan, Taiwan</w:t>
            </w:r>
          </w:p>
        </w:tc>
      </w:tr>
      <w:tr w:rsidR="008347E0" w:rsidRPr="00E67BC3" w14:paraId="4F3156FD" w14:textId="77777777" w:rsidTr="00C30424">
        <w:trPr>
          <w:trHeight w:val="289"/>
        </w:trPr>
        <w:tc>
          <w:tcPr>
            <w:tcW w:w="10354" w:type="dxa"/>
          </w:tcPr>
          <w:p w14:paraId="2BE01924" w14:textId="0AFDA5C0" w:rsidR="008347E0" w:rsidRPr="00E67BC3" w:rsidRDefault="000028A1" w:rsidP="005527A1">
            <w:pPr>
              <w:rPr>
                <w:rFonts w:asciiTheme="minorHAnsi" w:hAnsiTheme="minorHAnsi" w:cstheme="minorHAnsi"/>
                <w:lang w:eastAsia="zh-TW"/>
              </w:rPr>
            </w:pPr>
            <w:r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 xml:space="preserve">Sep. </w:t>
            </w:r>
            <w:r w:rsidR="003F5277" w:rsidRPr="000E1D52">
              <w:rPr>
                <w:rFonts w:asciiTheme="minorHAnsi" w:hAnsiTheme="minorHAnsi" w:cstheme="minorHAnsi" w:hint="eastAsia"/>
                <w:b/>
                <w:bCs/>
                <w:lang w:eastAsia="zh-TW"/>
              </w:rPr>
              <w:t>2</w:t>
            </w:r>
            <w:r w:rsidR="003F5277"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 xml:space="preserve">014 – </w:t>
            </w:r>
            <w:r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 xml:space="preserve">June. </w:t>
            </w:r>
            <w:r w:rsidR="003F5277"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>2018:</w:t>
            </w:r>
            <w:r w:rsidR="003F5277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D0364E">
              <w:rPr>
                <w:rFonts w:asciiTheme="minorHAnsi" w:hAnsiTheme="minorHAnsi" w:cstheme="minorHAnsi"/>
                <w:lang w:eastAsia="zh-TW"/>
              </w:rPr>
              <w:t>Bachelor’s degree</w:t>
            </w:r>
            <w:r w:rsidR="003F5277" w:rsidRPr="003F5277">
              <w:rPr>
                <w:rFonts w:asciiTheme="minorHAnsi" w:hAnsiTheme="minorHAnsi" w:cstheme="minorHAnsi"/>
                <w:lang w:eastAsia="zh-TW"/>
              </w:rPr>
              <w:t xml:space="preserve"> in Transportation and Communication Management Science</w:t>
            </w:r>
            <w:r w:rsidR="003F5277">
              <w:rPr>
                <w:rFonts w:asciiTheme="minorHAnsi" w:hAnsiTheme="minorHAnsi" w:cstheme="minorHAnsi" w:hint="eastAsia"/>
                <w:lang w:eastAsia="zh-TW"/>
              </w:rPr>
              <w:t>,</w:t>
            </w:r>
            <w:r w:rsidR="003F5277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3F5277" w:rsidRPr="003F5277">
              <w:rPr>
                <w:rFonts w:asciiTheme="minorHAnsi" w:hAnsiTheme="minorHAnsi" w:cstheme="minorHAnsi"/>
                <w:lang w:eastAsia="zh-TW"/>
              </w:rPr>
              <w:t>National Cheng Kung University, Tainan, Taiwan</w:t>
            </w:r>
          </w:p>
        </w:tc>
      </w:tr>
    </w:tbl>
    <w:p w14:paraId="22FB1FEE" w14:textId="77777777" w:rsidR="00D317D5" w:rsidRDefault="00D317D5" w:rsidP="003F5277">
      <w:pPr>
        <w:tabs>
          <w:tab w:val="left" w:pos="1071"/>
        </w:tabs>
        <w:rPr>
          <w:rFonts w:asciiTheme="minorHAnsi" w:hAnsiTheme="minorHAnsi" w:cstheme="minorHAnsi"/>
        </w:rPr>
      </w:pPr>
    </w:p>
    <w:p w14:paraId="2F7ED45A" w14:textId="0A2EA695" w:rsidR="0037639E" w:rsidRPr="000A33CB" w:rsidRDefault="0037639E" w:rsidP="000A33CB">
      <w:pPr>
        <w:pStyle w:val="Heading1"/>
        <w:rPr>
          <w:rFonts w:asciiTheme="minorHAnsi" w:hAnsiTheme="minorHAnsi" w:cstheme="minorHAnsi"/>
        </w:rPr>
      </w:pPr>
      <w:r w:rsidRPr="00E67BC3">
        <w:rPr>
          <w:rFonts w:asciiTheme="minorHAnsi" w:hAnsiTheme="minorHAnsi" w:cstheme="minorHAnsi"/>
        </w:rPr>
        <w:t>Experience</w:t>
      </w:r>
    </w:p>
    <w:tbl>
      <w:tblPr>
        <w:tblStyle w:val="TableGrid"/>
        <w:tblW w:w="1035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4"/>
      </w:tblGrid>
      <w:tr w:rsidR="00895C07" w:rsidRPr="00E67BC3" w14:paraId="0CC98385" w14:textId="77777777" w:rsidTr="00DD0B4E">
        <w:trPr>
          <w:trHeight w:val="335"/>
        </w:trPr>
        <w:tc>
          <w:tcPr>
            <w:tcW w:w="10354" w:type="dxa"/>
          </w:tcPr>
          <w:p w14:paraId="260CBD0B" w14:textId="77777777" w:rsidR="000A33CB" w:rsidRDefault="000A33CB" w:rsidP="0010321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2DF4F6F" w14:textId="13041146" w:rsidR="000A33CB" w:rsidRDefault="000A33CB" w:rsidP="00103212">
            <w:pPr>
              <w:rPr>
                <w:rFonts w:asciiTheme="minorHAnsi" w:hAnsiTheme="minorHAnsi" w:cstheme="minorHAnsi"/>
              </w:rPr>
            </w:pPr>
            <w:r w:rsidRPr="000A33CB">
              <w:rPr>
                <w:rFonts w:asciiTheme="minorHAnsi" w:hAnsiTheme="minorHAnsi" w:cstheme="minorHAnsi"/>
                <w:b/>
                <w:bCs/>
              </w:rPr>
              <w:t>Sep. 2023 – Current:</w:t>
            </w:r>
            <w:r w:rsidRPr="00D0364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Graduate </w:t>
            </w:r>
            <w:r w:rsidR="009D4532">
              <w:rPr>
                <w:rFonts w:asciiTheme="minorHAnsi" w:hAnsiTheme="minorHAnsi" w:cstheme="minorHAnsi" w:hint="eastAsia"/>
                <w:lang w:eastAsia="zh-TW"/>
              </w:rPr>
              <w:t xml:space="preserve">Research </w:t>
            </w:r>
            <w:r>
              <w:rPr>
                <w:rFonts w:asciiTheme="minorHAnsi" w:hAnsiTheme="minorHAnsi" w:cstheme="minorHAnsi"/>
              </w:rPr>
              <w:t xml:space="preserve">Assistant, </w:t>
            </w:r>
            <w:r w:rsidRPr="00D0364E">
              <w:rPr>
                <w:rFonts w:asciiTheme="minorHAnsi" w:hAnsiTheme="minorHAnsi" w:cstheme="minorHAnsi"/>
              </w:rPr>
              <w:t xml:space="preserve">Civil and Environmental Engineering (Transportation Engineering Track), University of Maryland, USA. </w:t>
            </w:r>
          </w:p>
          <w:p w14:paraId="61580C4C" w14:textId="77777777" w:rsidR="007C15E4" w:rsidRPr="007C15E4" w:rsidRDefault="007C15E4" w:rsidP="007C15E4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Project: “</w:t>
            </w:r>
            <w:r w:rsidR="00D42617"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Integrated Intelligent Intersection Control System (III-CS)</w:t>
            </w:r>
            <w:r w:rsidR="00D42617" w:rsidRPr="007C15E4">
              <w:rPr>
                <w:rFonts w:asciiTheme="minorHAnsi" w:hAnsiTheme="minorHAnsi" w:cstheme="minorHAnsi" w:hint="eastAsia"/>
                <w:b/>
                <w:bCs/>
                <w:i/>
                <w:iCs/>
                <w:lang w:eastAsia="zh-TW"/>
              </w:rPr>
              <w:t xml:space="preserve"> system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”</w:t>
            </w:r>
          </w:p>
          <w:p w14:paraId="19E5522B" w14:textId="77777777" w:rsidR="00B754CD" w:rsidRPr="00B754CD" w:rsidRDefault="00B754CD" w:rsidP="00B754CD">
            <w:pPr>
              <w:pStyle w:val="ListParagraph"/>
              <w:numPr>
                <w:ilvl w:val="1"/>
                <w:numId w:val="21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B754CD">
              <w:rPr>
                <w:rFonts w:asciiTheme="minorHAnsi" w:hAnsiTheme="minorHAnsi" w:cstheme="minorHAnsi"/>
                <w:lang w:eastAsia="zh-TW"/>
              </w:rPr>
              <w:t>Developed safety-based smart traffic signals considering (1) conflicts between right-turn vehicles, (2) collisions involving left-turn and opposing through vehicles, and (3) multi-class vehicle dilemma zones.</w:t>
            </w:r>
          </w:p>
          <w:p w14:paraId="6F337BE7" w14:textId="37AA4351" w:rsidR="007C15E4" w:rsidRPr="007C15E4" w:rsidRDefault="007C15E4" w:rsidP="00B754CD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Project: “</w:t>
            </w:r>
            <w:r w:rsidR="00D42617" w:rsidRPr="007C15E4">
              <w:rPr>
                <w:rFonts w:asciiTheme="minorHAnsi" w:hAnsiTheme="minorHAnsi" w:cstheme="minorHAnsi" w:hint="eastAsia"/>
                <w:b/>
                <w:bCs/>
                <w:i/>
                <w:iCs/>
                <w:lang w:eastAsia="zh-TW"/>
              </w:rPr>
              <w:t>CHART Annual and Monthly Performance Evaluation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”</w:t>
            </w:r>
          </w:p>
          <w:p w14:paraId="711EA5D4" w14:textId="302C55D8" w:rsidR="00D42617" w:rsidRDefault="00B754CD" w:rsidP="00B754CD">
            <w:pPr>
              <w:pStyle w:val="ListParagraph"/>
              <w:numPr>
                <w:ilvl w:val="1"/>
                <w:numId w:val="21"/>
              </w:numPr>
              <w:ind w:leftChars="0"/>
              <w:rPr>
                <w:rFonts w:asciiTheme="minorHAnsi" w:hAnsiTheme="minorHAnsi" w:cstheme="minorHAnsi"/>
              </w:rPr>
            </w:pPr>
            <w:r w:rsidRPr="00B754CD">
              <w:rPr>
                <w:rFonts w:asciiTheme="minorHAnsi" w:hAnsiTheme="minorHAnsi" w:cstheme="minorHAnsi"/>
                <w:lang w:eastAsia="zh-TW"/>
              </w:rPr>
              <w:t>Performed data analysis to evaluate the performance of the Maryland Coordinated Highways Action Response Team (CHART) program.</w:t>
            </w:r>
          </w:p>
          <w:p w14:paraId="3555ABD6" w14:textId="77777777" w:rsidR="00B754CD" w:rsidRPr="00B754CD" w:rsidRDefault="00B754CD" w:rsidP="00B754CD">
            <w:pPr>
              <w:rPr>
                <w:rFonts w:asciiTheme="minorHAnsi" w:hAnsiTheme="minorHAnsi" w:cstheme="minorHAnsi"/>
              </w:rPr>
            </w:pPr>
          </w:p>
          <w:p w14:paraId="1863388A" w14:textId="77777777" w:rsidR="00895C07" w:rsidRDefault="00895C07" w:rsidP="00103212">
            <w:pPr>
              <w:rPr>
                <w:rFonts w:asciiTheme="minorHAnsi" w:hAnsiTheme="minorHAnsi" w:cstheme="minorHAnsi"/>
                <w:lang w:eastAsia="zh-TW"/>
              </w:rPr>
            </w:pPr>
            <w:r w:rsidRPr="000E1D52">
              <w:rPr>
                <w:rFonts w:asciiTheme="minorHAnsi" w:hAnsiTheme="minorHAnsi" w:cstheme="minorHAnsi"/>
                <w:b/>
                <w:bCs/>
              </w:rPr>
              <w:t xml:space="preserve">Jan. 2023 – </w:t>
            </w:r>
            <w:r w:rsidR="000A33CB">
              <w:rPr>
                <w:rFonts w:asciiTheme="minorHAnsi" w:hAnsiTheme="minorHAnsi" w:cstheme="minorHAnsi"/>
                <w:b/>
                <w:bCs/>
              </w:rPr>
              <w:t>June. 2023</w:t>
            </w:r>
            <w:r w:rsidRPr="000E1D52">
              <w:rPr>
                <w:rFonts w:asciiTheme="minorHAnsi" w:hAnsiTheme="minorHAnsi" w:cstheme="minorHAnsi" w:hint="eastAsia"/>
                <w:b/>
                <w:bCs/>
                <w:lang w:eastAsia="zh-TW"/>
              </w:rPr>
              <w:t>:</w:t>
            </w:r>
            <w:r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Pr="00895C07">
              <w:rPr>
                <w:rFonts w:asciiTheme="minorHAnsi" w:hAnsiTheme="minorHAnsi" w:cstheme="minorHAnsi"/>
                <w:lang w:eastAsia="zh-TW"/>
              </w:rPr>
              <w:t>Research Assistant</w:t>
            </w:r>
            <w:r>
              <w:rPr>
                <w:rFonts w:asciiTheme="minorHAnsi" w:hAnsiTheme="minorHAnsi" w:cstheme="minorHAnsi" w:hint="eastAsia"/>
                <w:lang w:eastAsia="zh-TW"/>
              </w:rPr>
              <w:t>,</w:t>
            </w:r>
            <w:r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Pr="00895C07">
              <w:rPr>
                <w:rFonts w:asciiTheme="minorHAnsi" w:hAnsiTheme="minorHAnsi" w:cstheme="minorHAnsi"/>
                <w:lang w:eastAsia="zh-TW"/>
              </w:rPr>
              <w:t>Transportation Research Center, National Yang Ming Chiao Tung University</w:t>
            </w:r>
            <w:r w:rsidR="00523676" w:rsidRPr="00523676"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="00DD0B4E">
              <w:rPr>
                <w:rFonts w:asciiTheme="minorHAnsi" w:hAnsiTheme="minorHAnsi" w:cstheme="minorHAnsi"/>
                <w:lang w:eastAsia="zh-TW"/>
              </w:rPr>
              <w:t xml:space="preserve">Taipei City, </w:t>
            </w:r>
            <w:r w:rsidR="00523676" w:rsidRPr="00523676">
              <w:rPr>
                <w:rFonts w:asciiTheme="minorHAnsi" w:hAnsiTheme="minorHAnsi" w:cstheme="minorHAnsi"/>
                <w:lang w:eastAsia="zh-TW"/>
              </w:rPr>
              <w:t>Taiwan</w:t>
            </w:r>
          </w:p>
          <w:p w14:paraId="6D5601D0" w14:textId="77777777" w:rsidR="007C15E4" w:rsidRPr="007C15E4" w:rsidRDefault="007C15E4" w:rsidP="00103212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Theme="minorHAnsi" w:hAnsiTheme="minorHAnsi" w:cstheme="minorHAnsi"/>
                <w:i/>
                <w:iCs/>
                <w:lang w:eastAsia="zh-TW"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 xml:space="preserve">Project: 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“</w:t>
            </w:r>
            <w:r w:rsidR="00D42617"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A Study on Freeway Traffic Accident Prediction and Emergency Management in Taiwan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”</w:t>
            </w:r>
          </w:p>
          <w:p w14:paraId="5DAA1CB3" w14:textId="54E842C2" w:rsidR="00D42617" w:rsidRDefault="007C15E4" w:rsidP="007C15E4">
            <w:pPr>
              <w:pStyle w:val="ListParagraph"/>
              <w:numPr>
                <w:ilvl w:val="1"/>
                <w:numId w:val="22"/>
              </w:numPr>
              <w:ind w:leftChars="0"/>
              <w:rPr>
                <w:rFonts w:asciiTheme="minorHAnsi" w:hAnsiTheme="minorHAnsi" w:cstheme="minorHAnsi"/>
                <w:lang w:eastAsia="zh-TW"/>
              </w:rPr>
            </w:pPr>
            <w:r w:rsidRPr="007C15E4">
              <w:rPr>
                <w:rFonts w:asciiTheme="minorHAnsi" w:hAnsiTheme="minorHAnsi" w:cstheme="minorHAnsi"/>
                <w:lang w:eastAsia="zh-TW"/>
              </w:rPr>
              <w:t>Developed statistical methods to predict the likelihood of traffic accidents on freeways.</w:t>
            </w:r>
          </w:p>
          <w:p w14:paraId="55252356" w14:textId="6FF3F1D1" w:rsidR="007C15E4" w:rsidRPr="007C15E4" w:rsidRDefault="007C15E4" w:rsidP="007C15E4">
            <w:pPr>
              <w:pStyle w:val="ListParagraph"/>
              <w:ind w:leftChars="0" w:left="720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895C07" w:rsidRPr="00E67BC3" w14:paraId="5C0867D6" w14:textId="77777777" w:rsidTr="00DD0B4E">
        <w:trPr>
          <w:trHeight w:val="600"/>
        </w:trPr>
        <w:tc>
          <w:tcPr>
            <w:tcW w:w="10354" w:type="dxa"/>
          </w:tcPr>
          <w:p w14:paraId="7F9DC27D" w14:textId="77777777" w:rsidR="0015716C" w:rsidRDefault="00CD41AA" w:rsidP="00103212">
            <w:pPr>
              <w:rPr>
                <w:rFonts w:asciiTheme="minorHAnsi" w:hAnsiTheme="minorHAnsi" w:cstheme="minorHAnsi"/>
                <w:lang w:eastAsia="zh-TW"/>
              </w:rPr>
            </w:pPr>
            <w:r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>Sep</w:t>
            </w:r>
            <w:r w:rsidR="001F03BA"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 xml:space="preserve">. 2021 </w:t>
            </w:r>
            <w:r w:rsidR="001F03BA" w:rsidRPr="000E1D52">
              <w:rPr>
                <w:rFonts w:asciiTheme="minorHAnsi" w:hAnsiTheme="minorHAnsi" w:cstheme="minorHAnsi" w:hint="eastAsia"/>
                <w:b/>
                <w:bCs/>
                <w:lang w:eastAsia="zh-TW"/>
              </w:rPr>
              <w:t>-</w:t>
            </w:r>
            <w:r w:rsidR="001F03BA"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 xml:space="preserve"> Jan. 2023</w:t>
            </w:r>
            <w:r w:rsidR="00895C07"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>:</w:t>
            </w:r>
            <w:r w:rsidR="00895C07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1F03BA" w:rsidRPr="001F03BA">
              <w:rPr>
                <w:rFonts w:asciiTheme="minorHAnsi" w:hAnsiTheme="minorHAnsi" w:cstheme="minorHAnsi"/>
                <w:lang w:eastAsia="zh-TW"/>
              </w:rPr>
              <w:t>Associate Researcher</w:t>
            </w:r>
            <w:r w:rsidR="001F03BA"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="001F03BA" w:rsidRPr="001F03BA">
              <w:rPr>
                <w:rFonts w:asciiTheme="minorHAnsi" w:hAnsiTheme="minorHAnsi" w:cstheme="minorHAnsi"/>
                <w:lang w:eastAsia="zh-TW"/>
              </w:rPr>
              <w:t>Intelligent Transportation System Center, China</w:t>
            </w:r>
            <w:r w:rsidR="00520C64"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1F03BA" w:rsidRPr="001F03BA">
              <w:rPr>
                <w:rFonts w:asciiTheme="minorHAnsi" w:hAnsiTheme="minorHAnsi" w:cstheme="minorHAnsi"/>
                <w:lang w:eastAsia="zh-TW"/>
              </w:rPr>
              <w:t>Engineering Consultants. Inc</w:t>
            </w:r>
            <w:r w:rsidR="0015716C" w:rsidRPr="00523676"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="00DD0B4E">
              <w:rPr>
                <w:rFonts w:asciiTheme="minorHAnsi" w:hAnsiTheme="minorHAnsi" w:cstheme="minorHAnsi"/>
                <w:lang w:eastAsia="zh-TW"/>
              </w:rPr>
              <w:t xml:space="preserve">Taipei City, </w:t>
            </w:r>
            <w:r w:rsidR="0015716C" w:rsidRPr="00523676">
              <w:rPr>
                <w:rFonts w:asciiTheme="minorHAnsi" w:hAnsiTheme="minorHAnsi" w:cstheme="minorHAnsi"/>
                <w:lang w:eastAsia="zh-TW"/>
              </w:rPr>
              <w:t>Taiwan</w:t>
            </w:r>
          </w:p>
          <w:p w14:paraId="4B786DA1" w14:textId="19E793F7" w:rsidR="007C15E4" w:rsidRPr="007C15E4" w:rsidRDefault="007C15E4" w:rsidP="007C15E4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Project: “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Aberrant Driving Behavior Analysis and Driving Risk Level Assessment for Intercity Busses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”</w:t>
            </w:r>
          </w:p>
          <w:p w14:paraId="67F6F116" w14:textId="6C246660" w:rsidR="007C15E4" w:rsidRPr="007C15E4" w:rsidRDefault="007C15E4" w:rsidP="007C15E4">
            <w:pPr>
              <w:pStyle w:val="ListParagraph"/>
              <w:numPr>
                <w:ilvl w:val="1"/>
                <w:numId w:val="22"/>
              </w:numPr>
              <w:ind w:leftChars="0"/>
              <w:rPr>
                <w:rFonts w:asciiTheme="minorHAnsi" w:hAnsiTheme="minorHAnsi" w:cstheme="minorHAnsi"/>
                <w:i/>
                <w:iCs/>
                <w:lang w:eastAsia="zh-TW"/>
              </w:rPr>
            </w:pPr>
            <w:r w:rsidRPr="007C15E4">
              <w:rPr>
                <w:rFonts w:asciiTheme="minorHAnsi" w:hAnsiTheme="minorHAnsi" w:cstheme="minorHAnsi"/>
                <w:lang w:eastAsia="zh-TW"/>
              </w:rPr>
              <w:t>Led four graduate-level interns in exploring dangerous freeway stretches by analyzing the</w:t>
            </w:r>
            <w:r w:rsidRPr="007C15E4">
              <w:rPr>
                <w:rFonts w:asciiTheme="minorHAnsi" w:hAnsiTheme="minorHAnsi" w:cstheme="minorHAnsi"/>
                <w:lang w:eastAsia="zh-TW"/>
              </w:rPr>
              <w:t xml:space="preserve"> </w:t>
            </w:r>
            <w:proofErr w:type="gramStart"/>
            <w:r w:rsidRPr="007C15E4">
              <w:rPr>
                <w:rFonts w:asciiTheme="minorHAnsi" w:hAnsiTheme="minorHAnsi" w:cstheme="minorHAnsi"/>
                <w:lang w:eastAsia="zh-TW"/>
              </w:rPr>
              <w:t>driving behavior</w:t>
            </w:r>
            <w:proofErr w:type="gramEnd"/>
            <w:r w:rsidRPr="007C15E4">
              <w:rPr>
                <w:rFonts w:asciiTheme="minorHAnsi" w:hAnsiTheme="minorHAnsi" w:cstheme="minorHAnsi"/>
                <w:lang w:eastAsia="zh-TW"/>
              </w:rPr>
              <w:t xml:space="preserve"> records of 101 drivers on ten intercity bus routes over a three-month period</w:t>
            </w:r>
          </w:p>
          <w:p w14:paraId="45AFF83D" w14:textId="77777777" w:rsidR="007C15E4" w:rsidRPr="007C15E4" w:rsidRDefault="007C15E4" w:rsidP="007C15E4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Project: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 xml:space="preserve"> 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“Technical Consulting and Management for Intelligent Transportation Systems (ITS)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 xml:space="preserve"> </w:t>
            </w: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Development and Vehicle Safety Regulations”</w:t>
            </w:r>
          </w:p>
          <w:p w14:paraId="422169F6" w14:textId="1730C987" w:rsidR="007C15E4" w:rsidRDefault="007C15E4" w:rsidP="007C15E4">
            <w:pPr>
              <w:pStyle w:val="ListParagraph"/>
              <w:numPr>
                <w:ilvl w:val="1"/>
                <w:numId w:val="22"/>
              </w:numPr>
              <w:ind w:leftChars="0"/>
              <w:rPr>
                <w:rFonts w:asciiTheme="minorHAnsi" w:hAnsiTheme="minorHAnsi" w:cstheme="minorHAnsi"/>
                <w:lang w:eastAsia="zh-TW"/>
              </w:rPr>
            </w:pPr>
            <w:r w:rsidRPr="007C15E4">
              <w:rPr>
                <w:rFonts w:asciiTheme="minorHAnsi" w:hAnsiTheme="minorHAnsi" w:cstheme="minorHAnsi"/>
                <w:lang w:eastAsia="zh-TW"/>
              </w:rPr>
              <w:t xml:space="preserve">Gathered and organized prominent ITS projects in the U.S. and the EU, providing the </w:t>
            </w:r>
            <w:proofErr w:type="spellStart"/>
            <w:r w:rsidRPr="007C15E4">
              <w:rPr>
                <w:rFonts w:asciiTheme="minorHAnsi" w:hAnsiTheme="minorHAnsi" w:cstheme="minorHAnsi"/>
                <w:lang w:eastAsia="zh-TW"/>
              </w:rPr>
              <w:t>resultsto</w:t>
            </w:r>
            <w:proofErr w:type="spellEnd"/>
            <w:r w:rsidRPr="007C15E4">
              <w:rPr>
                <w:rFonts w:asciiTheme="minorHAnsi" w:hAnsiTheme="minorHAnsi" w:cstheme="minorHAnsi"/>
                <w:lang w:eastAsia="zh-TW"/>
              </w:rPr>
              <w:t xml:space="preserve"> the Ministry of Transportation and Communication of Taiwan</w:t>
            </w:r>
          </w:p>
          <w:p w14:paraId="29C740A9" w14:textId="0E454F8A" w:rsidR="007C15E4" w:rsidRPr="007C15E4" w:rsidRDefault="007C15E4" w:rsidP="007C15E4">
            <w:pPr>
              <w:ind w:left="360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15716C" w:rsidRPr="00E67BC3" w14:paraId="3060C1AA" w14:textId="77777777" w:rsidTr="00DD0B4E">
        <w:tc>
          <w:tcPr>
            <w:tcW w:w="10354" w:type="dxa"/>
          </w:tcPr>
          <w:p w14:paraId="435C1AA7" w14:textId="77777777" w:rsidR="0015716C" w:rsidRDefault="0015716C" w:rsidP="0015716C">
            <w:pPr>
              <w:rPr>
                <w:rFonts w:asciiTheme="minorHAnsi" w:hAnsiTheme="minorHAnsi" w:cstheme="minorHAnsi"/>
                <w:lang w:eastAsia="zh-TW"/>
              </w:rPr>
            </w:pPr>
            <w:r w:rsidRPr="000E1D52">
              <w:rPr>
                <w:rFonts w:asciiTheme="minorHAnsi" w:hAnsiTheme="minorHAnsi" w:cstheme="minorHAnsi"/>
                <w:b/>
                <w:bCs/>
                <w:lang w:eastAsia="zh-TW"/>
              </w:rPr>
              <w:t>Jan. 2021 - Sep. 2021:</w:t>
            </w:r>
            <w:r>
              <w:rPr>
                <w:rFonts w:asciiTheme="minorHAnsi" w:hAnsiTheme="minorHAnsi" w:cstheme="minorHAnsi"/>
                <w:lang w:eastAsia="zh-TW"/>
              </w:rPr>
              <w:t xml:space="preserve"> </w:t>
            </w:r>
            <w:r w:rsidR="000A33CB">
              <w:rPr>
                <w:rFonts w:asciiTheme="minorHAnsi" w:hAnsiTheme="minorHAnsi" w:cstheme="minorHAnsi" w:hint="eastAsia"/>
                <w:lang w:eastAsia="zh-TW"/>
              </w:rPr>
              <w:t>Research Assistant</w:t>
            </w:r>
            <w:r>
              <w:rPr>
                <w:rFonts w:asciiTheme="minorHAnsi" w:hAnsiTheme="minorHAnsi" w:cstheme="minorHAnsi"/>
                <w:lang w:eastAsia="zh-TW"/>
              </w:rPr>
              <w:t xml:space="preserve">, </w:t>
            </w:r>
            <w:r w:rsidRPr="0015716C">
              <w:rPr>
                <w:rFonts w:asciiTheme="minorHAnsi" w:hAnsiTheme="minorHAnsi" w:cstheme="minorHAnsi"/>
                <w:lang w:eastAsia="zh-TW"/>
              </w:rPr>
              <w:t>Research Center for Smart City Transportation and Network Services, National Cheng Kung University</w:t>
            </w:r>
            <w:r w:rsidR="00DD0B4E">
              <w:rPr>
                <w:rFonts w:asciiTheme="minorHAnsi" w:hAnsiTheme="minorHAnsi" w:cstheme="minorHAnsi"/>
                <w:lang w:eastAsia="zh-TW"/>
              </w:rPr>
              <w:t>, Tainan City, Taiwan</w:t>
            </w:r>
          </w:p>
          <w:p w14:paraId="018DDC37" w14:textId="77777777" w:rsidR="007C15E4" w:rsidRPr="007C15E4" w:rsidRDefault="007C15E4" w:rsidP="007C15E4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</w:pPr>
            <w:r w:rsidRPr="007C15E4">
              <w:rPr>
                <w:rFonts w:asciiTheme="minorHAnsi" w:hAnsiTheme="minorHAnsi" w:cstheme="minorHAnsi"/>
                <w:b/>
                <w:bCs/>
                <w:i/>
                <w:iCs/>
                <w:lang w:eastAsia="zh-TW"/>
              </w:rPr>
              <w:t>Project: “V2X-based Multi-modal Traffic Signal Priority System in Tainan City”</w:t>
            </w:r>
          </w:p>
          <w:p w14:paraId="56204E18" w14:textId="11B55489" w:rsidR="007C15E4" w:rsidRPr="007C15E4" w:rsidRDefault="007C15E4" w:rsidP="0015716C">
            <w:pPr>
              <w:pStyle w:val="ListParagraph"/>
              <w:numPr>
                <w:ilvl w:val="1"/>
                <w:numId w:val="22"/>
              </w:numPr>
              <w:ind w:leftChars="0"/>
              <w:rPr>
                <w:rFonts w:asciiTheme="minorHAnsi" w:hAnsiTheme="minorHAnsi" w:cstheme="minorHAnsi"/>
                <w:lang w:eastAsia="zh-TW"/>
              </w:rPr>
            </w:pPr>
            <w:r w:rsidRPr="007C15E4">
              <w:rPr>
                <w:rFonts w:asciiTheme="minorHAnsi" w:hAnsiTheme="minorHAnsi" w:cstheme="minorHAnsi"/>
                <w:lang w:eastAsia="zh-TW"/>
              </w:rPr>
              <w:lastRenderedPageBreak/>
              <w:t xml:space="preserve">Designed and implemented core signal priority strategies for 21 signalized </w:t>
            </w:r>
            <w:proofErr w:type="spellStart"/>
            <w:proofErr w:type="gramStart"/>
            <w:r w:rsidRPr="007C15E4">
              <w:rPr>
                <w:rFonts w:asciiTheme="minorHAnsi" w:hAnsiTheme="minorHAnsi" w:cstheme="minorHAnsi"/>
                <w:lang w:eastAsia="zh-TW"/>
              </w:rPr>
              <w:t>intersections,reducing</w:t>
            </w:r>
            <w:proofErr w:type="spellEnd"/>
            <w:proofErr w:type="gramEnd"/>
            <w:r w:rsidRPr="007C15E4">
              <w:rPr>
                <w:rFonts w:asciiTheme="minorHAnsi" w:hAnsiTheme="minorHAnsi" w:cstheme="minorHAnsi"/>
                <w:lang w:eastAsia="zh-TW"/>
              </w:rPr>
              <w:t xml:space="preserve"> bus travel time by, on average, 12% and reducing emergency vehicle stop times by51%, according to the field survey</w:t>
            </w:r>
            <w:r>
              <w:rPr>
                <w:rFonts w:asciiTheme="minorHAnsi" w:hAnsiTheme="minorHAnsi" w:cstheme="minorHAnsi"/>
                <w:lang w:eastAsia="zh-TW"/>
              </w:rPr>
              <w:t xml:space="preserve">. </w:t>
            </w:r>
          </w:p>
        </w:tc>
      </w:tr>
    </w:tbl>
    <w:p w14:paraId="0B0D5762" w14:textId="77777777" w:rsidR="00D0364E" w:rsidRDefault="00D0364E" w:rsidP="0037639E"/>
    <w:p w14:paraId="14292CD1" w14:textId="77777777" w:rsidR="00D0364E" w:rsidRPr="00E67BC3" w:rsidRDefault="00D0364E" w:rsidP="00D0364E">
      <w:pPr>
        <w:pStyle w:val="Heading1"/>
        <w:rPr>
          <w:rFonts w:asciiTheme="minorHAnsi" w:hAnsiTheme="minorHAnsi" w:cstheme="minorHAnsi"/>
          <w:lang w:eastAsia="zh-TW"/>
        </w:rPr>
      </w:pPr>
      <w:r w:rsidRPr="00E67BC3">
        <w:rPr>
          <w:rFonts w:asciiTheme="minorHAnsi" w:hAnsiTheme="minorHAnsi" w:cstheme="minorHAnsi"/>
          <w:lang w:eastAsia="zh-TW"/>
        </w:rPr>
        <w:t>Awards and honors</w:t>
      </w:r>
    </w:p>
    <w:p w14:paraId="2B7AE6CF" w14:textId="34A090FB" w:rsidR="00D0364E" w:rsidRPr="000A33CB" w:rsidRDefault="00D0364E" w:rsidP="00D0364E">
      <w:pPr>
        <w:rPr>
          <w:rFonts w:ascii="Segoe UI Symbol" w:hAnsi="Segoe UI Symbol" w:cs="Segoe UI Symbol"/>
        </w:rPr>
      </w:pPr>
      <w:r>
        <w:rPr>
          <w:rFonts w:asciiTheme="minorHAnsi" w:hAnsiTheme="minorHAnsi" w:cstheme="minorHAnsi"/>
        </w:rPr>
        <w:sym w:font="Wingdings" w:char="F09F"/>
      </w:r>
      <w:r>
        <w:rPr>
          <w:rFonts w:asciiTheme="minorHAnsi" w:hAnsiTheme="minorHAnsi" w:cstheme="minorHAnsi"/>
        </w:rPr>
        <w:t xml:space="preserve"> </w:t>
      </w:r>
      <w:r w:rsidR="000A33CB" w:rsidRPr="000A33CB">
        <w:rPr>
          <w:rFonts w:asciiTheme="minorHAnsi" w:hAnsiTheme="minorHAnsi" w:cstheme="minorHAnsi"/>
          <w:b/>
          <w:bCs/>
        </w:rPr>
        <w:t>2023-2025</w:t>
      </w:r>
      <w:r w:rsidR="000A33CB">
        <w:rPr>
          <w:rFonts w:asciiTheme="minorHAnsi" w:hAnsiTheme="minorHAnsi" w:cstheme="minorHAnsi"/>
        </w:rPr>
        <w:t xml:space="preserve"> </w:t>
      </w:r>
      <w:r w:rsidR="000A33CB" w:rsidRPr="000A33CB">
        <w:rPr>
          <w:rFonts w:asciiTheme="minorHAnsi" w:hAnsiTheme="minorHAnsi" w:cstheme="minorHAnsi"/>
        </w:rPr>
        <w:t>Government scholarships for study abroad - from the Taiwanese Ministry of Education</w:t>
      </w:r>
      <w:r w:rsidR="000A33CB">
        <w:rPr>
          <w:rFonts w:ascii="Segoe UI Symbol" w:hAnsi="Segoe UI Symbol" w:cs="Segoe UI Symbol"/>
        </w:rPr>
        <w:br/>
      </w:r>
      <w:r w:rsidR="000A33CB">
        <w:rPr>
          <w:rFonts w:asciiTheme="minorHAnsi" w:hAnsiTheme="minorHAnsi" w:cstheme="minorHAnsi"/>
        </w:rPr>
        <w:sym w:font="Wingdings" w:char="F09F"/>
      </w:r>
      <w:r w:rsidR="000A33CB">
        <w:rPr>
          <w:rFonts w:asciiTheme="minorHAnsi" w:hAnsiTheme="minorHAnsi" w:cstheme="minorHAnsi"/>
        </w:rPr>
        <w:t xml:space="preserve"> </w:t>
      </w:r>
      <w:r w:rsidR="000A33CB" w:rsidRPr="000A33CB">
        <w:rPr>
          <w:rFonts w:asciiTheme="minorHAnsi" w:hAnsiTheme="minorHAnsi" w:cstheme="minorHAnsi"/>
          <w:b/>
          <w:bCs/>
        </w:rPr>
        <w:t>2023-2024</w:t>
      </w:r>
      <w:r w:rsidR="000A33CB">
        <w:rPr>
          <w:rFonts w:asciiTheme="minorHAnsi" w:hAnsiTheme="minorHAnsi" w:cstheme="minorHAnsi"/>
        </w:rPr>
        <w:t xml:space="preserve"> </w:t>
      </w:r>
      <w:r w:rsidR="000A33CB" w:rsidRPr="000A33CB">
        <w:rPr>
          <w:rFonts w:asciiTheme="minorHAnsi" w:hAnsiTheme="minorHAnsi" w:cstheme="minorHAnsi"/>
        </w:rPr>
        <w:t>Dean’s Fellowship - in University of Maryland</w:t>
      </w:r>
    </w:p>
    <w:p w14:paraId="0AA91064" w14:textId="51F48A9C" w:rsidR="00D0364E" w:rsidRPr="00E67BC3" w:rsidRDefault="00D0364E" w:rsidP="00D036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Wingdings" w:char="F09F"/>
      </w:r>
      <w:r>
        <w:rPr>
          <w:rFonts w:asciiTheme="minorHAnsi" w:hAnsiTheme="minorHAnsi" w:cstheme="minorHAnsi"/>
        </w:rPr>
        <w:t xml:space="preserve"> </w:t>
      </w:r>
      <w:r w:rsidRPr="00D317D5">
        <w:rPr>
          <w:rFonts w:asciiTheme="minorHAnsi" w:hAnsiTheme="minorHAnsi" w:cstheme="minorHAnsi"/>
          <w:b/>
          <w:bCs/>
          <w:lang w:eastAsia="zh-TW"/>
        </w:rPr>
        <w:t>2019</w:t>
      </w:r>
      <w:r w:rsidRPr="00E67BC3">
        <w:rPr>
          <w:rFonts w:asciiTheme="minorHAnsi" w:hAnsiTheme="minorHAnsi" w:cstheme="minorHAnsi"/>
          <w:lang w:eastAsia="zh-TW"/>
        </w:rPr>
        <w:t xml:space="preserve"> Ding-Xin Liu </w:t>
      </w:r>
      <w:r w:rsidRPr="00E67BC3">
        <w:rPr>
          <w:rFonts w:asciiTheme="minorHAnsi" w:hAnsiTheme="minorHAnsi" w:cstheme="minorHAnsi"/>
        </w:rPr>
        <w:t>Dean's Award</w:t>
      </w:r>
      <w:r w:rsidRPr="00E67BC3">
        <w:rPr>
          <w:rFonts w:asciiTheme="minorHAnsi" w:hAnsiTheme="minorHAnsi" w:cstheme="minorHAnsi"/>
          <w:lang w:eastAsia="zh-TW"/>
        </w:rPr>
        <w:t xml:space="preserve"> (</w:t>
      </w:r>
      <w:r>
        <w:rPr>
          <w:rFonts w:asciiTheme="minorHAnsi" w:hAnsiTheme="minorHAnsi" w:cstheme="minorHAnsi"/>
        </w:rPr>
        <w:t>four</w:t>
      </w:r>
      <w:r w:rsidRPr="00E67BC3">
        <w:rPr>
          <w:rFonts w:asciiTheme="minorHAnsi" w:hAnsiTheme="minorHAnsi" w:cstheme="minorHAnsi"/>
        </w:rPr>
        <w:t xml:space="preserve"> students </w:t>
      </w:r>
      <w:r>
        <w:rPr>
          <w:rFonts w:asciiTheme="minorHAnsi" w:hAnsiTheme="minorHAnsi" w:cstheme="minorHAnsi"/>
        </w:rPr>
        <w:t xml:space="preserve">are </w:t>
      </w:r>
      <w:r w:rsidRPr="00E67BC3">
        <w:rPr>
          <w:rFonts w:asciiTheme="minorHAnsi" w:hAnsiTheme="minorHAnsi" w:cstheme="minorHAnsi"/>
        </w:rPr>
        <w:t xml:space="preserve">awarded </w:t>
      </w:r>
      <w:r>
        <w:rPr>
          <w:rFonts w:asciiTheme="minorHAnsi" w:hAnsiTheme="minorHAnsi" w:cstheme="minorHAnsi"/>
        </w:rPr>
        <w:t>per</w:t>
      </w:r>
      <w:r w:rsidRPr="00E67BC3">
        <w:rPr>
          <w:rFonts w:asciiTheme="minorHAnsi" w:hAnsiTheme="minorHAnsi" w:cstheme="minorHAnsi"/>
        </w:rPr>
        <w:t xml:space="preserve"> academic year)</w:t>
      </w:r>
    </w:p>
    <w:p w14:paraId="12E6843A" w14:textId="77777777" w:rsidR="00D0364E" w:rsidRPr="00E67BC3" w:rsidRDefault="00D0364E" w:rsidP="00D036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Wingdings" w:char="F09F"/>
      </w:r>
      <w:r>
        <w:rPr>
          <w:rFonts w:asciiTheme="minorHAnsi" w:hAnsiTheme="minorHAnsi" w:cstheme="minorHAnsi"/>
        </w:rPr>
        <w:t xml:space="preserve"> </w:t>
      </w:r>
      <w:r w:rsidRPr="00D317D5">
        <w:rPr>
          <w:rFonts w:asciiTheme="minorHAnsi" w:hAnsiTheme="minorHAnsi" w:cstheme="minorHAnsi"/>
          <w:b/>
          <w:bCs/>
          <w:lang w:eastAsia="zh-TW"/>
        </w:rPr>
        <w:t>2019</w:t>
      </w:r>
      <w:r w:rsidRPr="00E67BC3">
        <w:rPr>
          <w:rFonts w:asciiTheme="minorHAnsi" w:hAnsiTheme="minorHAnsi" w:cstheme="minorHAnsi"/>
          <w:lang w:eastAsia="zh-TW"/>
        </w:rPr>
        <w:t xml:space="preserve"> </w:t>
      </w:r>
      <w:r w:rsidRPr="00E67BC3">
        <w:rPr>
          <w:rFonts w:asciiTheme="minorHAnsi" w:hAnsiTheme="minorHAnsi" w:cstheme="minorHAnsi"/>
        </w:rPr>
        <w:t xml:space="preserve">Academic Excellence Award </w:t>
      </w:r>
      <w:r w:rsidRPr="00E67BC3">
        <w:rPr>
          <w:rFonts w:asciiTheme="minorHAnsi" w:hAnsiTheme="minorHAnsi" w:cstheme="minorHAnsi"/>
          <w:lang w:eastAsia="zh-TW"/>
        </w:rPr>
        <w:t>(</w:t>
      </w:r>
      <w:r w:rsidRPr="00E67BC3">
        <w:rPr>
          <w:rFonts w:asciiTheme="minorHAnsi" w:hAnsiTheme="minorHAnsi" w:cstheme="minorHAnsi"/>
        </w:rPr>
        <w:t xml:space="preserve">top 5% </w:t>
      </w:r>
      <w:r>
        <w:rPr>
          <w:rFonts w:asciiTheme="minorHAnsi" w:hAnsiTheme="minorHAnsi" w:cstheme="minorHAnsi"/>
        </w:rPr>
        <w:t xml:space="preserve">in </w:t>
      </w:r>
      <w:r w:rsidRPr="00E67BC3">
        <w:rPr>
          <w:rFonts w:asciiTheme="minorHAnsi" w:hAnsiTheme="minorHAnsi" w:cstheme="minorHAnsi"/>
        </w:rPr>
        <w:t xml:space="preserve">academic performance among 50 students </w:t>
      </w:r>
      <w:r>
        <w:rPr>
          <w:rFonts w:asciiTheme="minorHAnsi" w:hAnsiTheme="minorHAnsi" w:cstheme="minorHAnsi"/>
        </w:rPr>
        <w:t>per</w:t>
      </w:r>
      <w:r w:rsidRPr="00E67BC3">
        <w:rPr>
          <w:rFonts w:asciiTheme="minorHAnsi" w:hAnsiTheme="minorHAnsi" w:cstheme="minorHAnsi"/>
        </w:rPr>
        <w:t xml:space="preserve"> academic year</w:t>
      </w:r>
      <w:r>
        <w:rPr>
          <w:rFonts w:asciiTheme="minorHAnsi" w:hAnsiTheme="minorHAnsi" w:cstheme="minorHAnsi"/>
          <w:lang w:eastAsia="zh-TW"/>
        </w:rPr>
        <w:t>)</w:t>
      </w:r>
    </w:p>
    <w:p w14:paraId="306B6BE1" w14:textId="77777777" w:rsidR="00D0364E" w:rsidRPr="00E67BC3" w:rsidRDefault="00D0364E" w:rsidP="00D0364E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</w:rPr>
        <w:sym w:font="Wingdings" w:char="F09F"/>
      </w:r>
      <w:r>
        <w:rPr>
          <w:rFonts w:asciiTheme="minorHAnsi" w:hAnsiTheme="minorHAnsi" w:cstheme="minorHAnsi"/>
        </w:rPr>
        <w:t xml:space="preserve"> </w:t>
      </w:r>
      <w:r w:rsidRPr="00D317D5">
        <w:rPr>
          <w:rFonts w:asciiTheme="minorHAnsi" w:hAnsiTheme="minorHAnsi" w:cstheme="minorHAnsi"/>
          <w:b/>
          <w:bCs/>
          <w:lang w:eastAsia="zh-TW"/>
        </w:rPr>
        <w:t>2018</w:t>
      </w:r>
      <w:r w:rsidRPr="00E67BC3">
        <w:rPr>
          <w:rFonts w:asciiTheme="minorHAnsi" w:hAnsiTheme="minorHAnsi" w:cstheme="minorHAnsi"/>
          <w:lang w:eastAsia="zh-TW"/>
        </w:rPr>
        <w:t xml:space="preserve"> </w:t>
      </w:r>
      <w:r w:rsidRPr="00E67BC3">
        <w:rPr>
          <w:rFonts w:asciiTheme="minorHAnsi" w:hAnsiTheme="minorHAnsi" w:cstheme="minorHAnsi"/>
        </w:rPr>
        <w:t>Outstanding Graduate Commendation Award (</w:t>
      </w:r>
      <w:r>
        <w:rPr>
          <w:rFonts w:asciiTheme="minorHAnsi" w:hAnsiTheme="minorHAnsi" w:cstheme="minorHAnsi"/>
        </w:rPr>
        <w:t>two department</w:t>
      </w:r>
      <w:r w:rsidRPr="00E67BC3">
        <w:rPr>
          <w:rFonts w:asciiTheme="minorHAnsi" w:hAnsiTheme="minorHAnsi" w:cstheme="minorHAnsi"/>
        </w:rPr>
        <w:t xml:space="preserve"> graduates</w:t>
      </w:r>
      <w:r>
        <w:rPr>
          <w:rFonts w:asciiTheme="minorHAnsi" w:hAnsiTheme="minorHAnsi" w:cstheme="minorHAnsi"/>
        </w:rPr>
        <w:t xml:space="preserve"> are</w:t>
      </w:r>
      <w:r w:rsidRPr="00E67B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recognized per year for</w:t>
      </w:r>
      <w:r w:rsidRPr="00E67BC3">
        <w:rPr>
          <w:rFonts w:asciiTheme="minorHAnsi" w:hAnsiTheme="minorHAnsi" w:cstheme="minorHAnsi"/>
        </w:rPr>
        <w:t xml:space="preserve"> excellent</w:t>
      </w:r>
      <w:r w:rsidRPr="00E67BC3">
        <w:rPr>
          <w:rFonts w:asciiTheme="minorHAnsi" w:hAnsiTheme="minorHAnsi" w:cstheme="minorHAnsi"/>
          <w:lang w:eastAsia="zh-TW"/>
        </w:rPr>
        <w:t xml:space="preserve"> a</w:t>
      </w:r>
      <w:r w:rsidRPr="00E67BC3">
        <w:rPr>
          <w:rFonts w:asciiTheme="minorHAnsi" w:hAnsiTheme="minorHAnsi" w:cstheme="minorHAnsi"/>
        </w:rPr>
        <w:t>cademic performance and outstanding contribution</w:t>
      </w:r>
      <w:r w:rsidRPr="00E67BC3">
        <w:rPr>
          <w:rFonts w:asciiTheme="minorHAnsi" w:hAnsiTheme="minorHAnsi" w:cstheme="minorHAnsi"/>
          <w:lang w:eastAsia="zh-TW"/>
        </w:rPr>
        <w:t>s</w:t>
      </w:r>
      <w:r w:rsidRPr="00E67BC3">
        <w:rPr>
          <w:rFonts w:asciiTheme="minorHAnsi" w:hAnsiTheme="minorHAnsi" w:cstheme="minorHAnsi"/>
        </w:rPr>
        <w:t xml:space="preserve"> to department affairs)</w:t>
      </w:r>
    </w:p>
    <w:p w14:paraId="75352DC1" w14:textId="77777777" w:rsidR="00D0364E" w:rsidRDefault="00D0364E" w:rsidP="0037639E"/>
    <w:p w14:paraId="2BA49F6A" w14:textId="77777777" w:rsidR="00C30424" w:rsidRDefault="00C30424" w:rsidP="008C1CCB">
      <w:pPr>
        <w:spacing w:line="276" w:lineRule="auto"/>
      </w:pPr>
    </w:p>
    <w:p w14:paraId="77620A37" w14:textId="77777777" w:rsidR="00E5403A" w:rsidRPr="00E67BC3" w:rsidRDefault="00E5403A" w:rsidP="00A90527">
      <w:pPr>
        <w:rPr>
          <w:rFonts w:asciiTheme="minorHAnsi" w:hAnsiTheme="minorHAnsi" w:cstheme="minorHAnsi"/>
        </w:rPr>
      </w:pPr>
    </w:p>
    <w:sectPr w:rsidR="00E5403A" w:rsidRPr="00E67BC3" w:rsidSect="004A6A98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114C7" w14:textId="77777777" w:rsidR="00EF65B8" w:rsidRDefault="00EF65B8" w:rsidP="005A7565">
      <w:r>
        <w:separator/>
      </w:r>
    </w:p>
  </w:endnote>
  <w:endnote w:type="continuationSeparator" w:id="0">
    <w:p w14:paraId="0A3A2568" w14:textId="77777777" w:rsidR="00EF65B8" w:rsidRDefault="00EF65B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0A48" w14:textId="23D09694" w:rsidR="00E85944" w:rsidRDefault="00C7745C" w:rsidP="00C7745C">
    <w:pPr>
      <w:pStyle w:val="Footer"/>
      <w:ind w:right="240"/>
      <w:jc w:val="right"/>
    </w:pPr>
    <w:r>
      <w:rPr>
        <w:rStyle w:val="PageNumber"/>
        <w:lang w:eastAsia="zh-TW"/>
      </w:rPr>
      <w:t>Hsuan-Chih Wang</w:t>
    </w:r>
    <w:r w:rsidR="00E85944">
      <w:rPr>
        <w:rStyle w:val="PageNumber"/>
        <w:rFonts w:hint="eastAsia"/>
        <w:lang w:eastAsia="zh-TW"/>
      </w:rPr>
      <w:t xml:space="preserve"> </w:t>
    </w:r>
    <w:r w:rsidR="00E85944">
      <w:rPr>
        <w:rStyle w:val="PageNumber"/>
      </w:rPr>
      <w:t xml:space="preserve">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B5EB6" w14:textId="77777777" w:rsidR="00EF65B8" w:rsidRDefault="00EF65B8" w:rsidP="005A7565">
      <w:r>
        <w:separator/>
      </w:r>
    </w:p>
  </w:footnote>
  <w:footnote w:type="continuationSeparator" w:id="0">
    <w:p w14:paraId="68593620" w14:textId="77777777" w:rsidR="00EF65B8" w:rsidRDefault="00EF65B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5E56"/>
    <w:multiLevelType w:val="hybridMultilevel"/>
    <w:tmpl w:val="F02699B8"/>
    <w:lvl w:ilvl="0" w:tplc="E0EC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E306FCF"/>
    <w:multiLevelType w:val="hybridMultilevel"/>
    <w:tmpl w:val="06E61C9C"/>
    <w:lvl w:ilvl="0" w:tplc="04090001">
      <w:start w:val="1"/>
      <w:numFmt w:val="bullet"/>
      <w:lvlText w:val=""/>
      <w:lvlJc w:val="left"/>
      <w:pPr>
        <w:ind w:left="42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020" w:hanging="480"/>
      </w:pPr>
    </w:lvl>
    <w:lvl w:ilvl="2" w:tplc="FFFFFFFF" w:tentative="1">
      <w:start w:val="1"/>
      <w:numFmt w:val="lowerRoman"/>
      <w:lvlText w:val="%3."/>
      <w:lvlJc w:val="right"/>
      <w:pPr>
        <w:ind w:left="1500" w:hanging="480"/>
      </w:pPr>
    </w:lvl>
    <w:lvl w:ilvl="3" w:tplc="FFFFFFFF" w:tentative="1">
      <w:start w:val="1"/>
      <w:numFmt w:val="decimal"/>
      <w:lvlText w:val="%4."/>
      <w:lvlJc w:val="left"/>
      <w:pPr>
        <w:ind w:left="19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60" w:hanging="480"/>
      </w:pPr>
    </w:lvl>
    <w:lvl w:ilvl="5" w:tplc="FFFFFFFF" w:tentative="1">
      <w:start w:val="1"/>
      <w:numFmt w:val="lowerRoman"/>
      <w:lvlText w:val="%6."/>
      <w:lvlJc w:val="right"/>
      <w:pPr>
        <w:ind w:left="2940" w:hanging="480"/>
      </w:pPr>
    </w:lvl>
    <w:lvl w:ilvl="6" w:tplc="FFFFFFFF" w:tentative="1">
      <w:start w:val="1"/>
      <w:numFmt w:val="decimal"/>
      <w:lvlText w:val="%7."/>
      <w:lvlJc w:val="left"/>
      <w:pPr>
        <w:ind w:left="34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00" w:hanging="480"/>
      </w:pPr>
    </w:lvl>
    <w:lvl w:ilvl="8" w:tplc="FFFFFFFF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3" w15:restartNumberingAfterBreak="0">
    <w:nsid w:val="108607B3"/>
    <w:multiLevelType w:val="hybridMultilevel"/>
    <w:tmpl w:val="395612C2"/>
    <w:lvl w:ilvl="0" w:tplc="C290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DAA3E46"/>
    <w:multiLevelType w:val="hybridMultilevel"/>
    <w:tmpl w:val="76AE903E"/>
    <w:lvl w:ilvl="0" w:tplc="B5480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D956BB1"/>
    <w:multiLevelType w:val="hybridMultilevel"/>
    <w:tmpl w:val="2C6A5E3A"/>
    <w:lvl w:ilvl="0" w:tplc="EF0681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6" w15:restartNumberingAfterBreak="0">
    <w:nsid w:val="32F93EDE"/>
    <w:multiLevelType w:val="hybridMultilevel"/>
    <w:tmpl w:val="6240B4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95D6E34"/>
    <w:multiLevelType w:val="hybridMultilevel"/>
    <w:tmpl w:val="85F449BE"/>
    <w:lvl w:ilvl="0" w:tplc="E1F0582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B790A"/>
    <w:multiLevelType w:val="hybridMultilevel"/>
    <w:tmpl w:val="73503C2E"/>
    <w:lvl w:ilvl="0" w:tplc="E1F0582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FAC71BA"/>
    <w:multiLevelType w:val="hybridMultilevel"/>
    <w:tmpl w:val="704EDEA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020" w:hanging="480"/>
      </w:pPr>
    </w:lvl>
    <w:lvl w:ilvl="2" w:tplc="FFFFFFFF" w:tentative="1">
      <w:start w:val="1"/>
      <w:numFmt w:val="lowerRoman"/>
      <w:lvlText w:val="%3."/>
      <w:lvlJc w:val="right"/>
      <w:pPr>
        <w:ind w:left="1500" w:hanging="480"/>
      </w:pPr>
    </w:lvl>
    <w:lvl w:ilvl="3" w:tplc="FFFFFFFF" w:tentative="1">
      <w:start w:val="1"/>
      <w:numFmt w:val="decimal"/>
      <w:lvlText w:val="%4."/>
      <w:lvlJc w:val="left"/>
      <w:pPr>
        <w:ind w:left="19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60" w:hanging="480"/>
      </w:pPr>
    </w:lvl>
    <w:lvl w:ilvl="5" w:tplc="FFFFFFFF" w:tentative="1">
      <w:start w:val="1"/>
      <w:numFmt w:val="lowerRoman"/>
      <w:lvlText w:val="%6."/>
      <w:lvlJc w:val="right"/>
      <w:pPr>
        <w:ind w:left="2940" w:hanging="480"/>
      </w:pPr>
    </w:lvl>
    <w:lvl w:ilvl="6" w:tplc="FFFFFFFF" w:tentative="1">
      <w:start w:val="1"/>
      <w:numFmt w:val="decimal"/>
      <w:lvlText w:val="%7."/>
      <w:lvlJc w:val="left"/>
      <w:pPr>
        <w:ind w:left="34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00" w:hanging="480"/>
      </w:pPr>
    </w:lvl>
    <w:lvl w:ilvl="8" w:tplc="FFFFFFFF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2" w15:restartNumberingAfterBreak="0">
    <w:nsid w:val="3FF60CD8"/>
    <w:multiLevelType w:val="hybridMultilevel"/>
    <w:tmpl w:val="06A42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55C4B"/>
    <w:multiLevelType w:val="hybridMultilevel"/>
    <w:tmpl w:val="FF88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B64E4"/>
    <w:multiLevelType w:val="hybridMultilevel"/>
    <w:tmpl w:val="93280A40"/>
    <w:lvl w:ilvl="0" w:tplc="E1F058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D993EAF"/>
    <w:multiLevelType w:val="hybridMultilevel"/>
    <w:tmpl w:val="0A665074"/>
    <w:lvl w:ilvl="0" w:tplc="04090003">
      <w:start w:val="1"/>
      <w:numFmt w:val="bullet"/>
      <w:lvlText w:val="o"/>
      <w:lvlJc w:val="left"/>
      <w:pPr>
        <w:ind w:left="84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2BB2893"/>
    <w:multiLevelType w:val="hybridMultilevel"/>
    <w:tmpl w:val="91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F1BCA"/>
    <w:multiLevelType w:val="hybridMultilevel"/>
    <w:tmpl w:val="6240B4F4"/>
    <w:lvl w:ilvl="0" w:tplc="337684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20F2E"/>
    <w:multiLevelType w:val="hybridMultilevel"/>
    <w:tmpl w:val="9EAC9F04"/>
    <w:lvl w:ilvl="0" w:tplc="E1F0582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028599980">
    <w:abstractNumId w:val="0"/>
  </w:num>
  <w:num w:numId="2" w16cid:durableId="236257312">
    <w:abstractNumId w:val="13"/>
  </w:num>
  <w:num w:numId="3" w16cid:durableId="1436828544">
    <w:abstractNumId w:val="19"/>
  </w:num>
  <w:num w:numId="4" w16cid:durableId="511844815">
    <w:abstractNumId w:val="12"/>
  </w:num>
  <w:num w:numId="5" w16cid:durableId="856625509">
    <w:abstractNumId w:val="20"/>
  </w:num>
  <w:num w:numId="6" w16cid:durableId="1507358325">
    <w:abstractNumId w:val="8"/>
  </w:num>
  <w:num w:numId="7" w16cid:durableId="970329276">
    <w:abstractNumId w:val="9"/>
  </w:num>
  <w:num w:numId="8" w16cid:durableId="570698133">
    <w:abstractNumId w:val="1"/>
  </w:num>
  <w:num w:numId="9" w16cid:durableId="840124334">
    <w:abstractNumId w:val="18"/>
  </w:num>
  <w:num w:numId="10" w16cid:durableId="2100639527">
    <w:abstractNumId w:val="6"/>
  </w:num>
  <w:num w:numId="11" w16cid:durableId="111443745">
    <w:abstractNumId w:val="4"/>
  </w:num>
  <w:num w:numId="12" w16cid:durableId="1067151182">
    <w:abstractNumId w:val="3"/>
  </w:num>
  <w:num w:numId="13" w16cid:durableId="2084717471">
    <w:abstractNumId w:val="5"/>
  </w:num>
  <w:num w:numId="14" w16cid:durableId="362822856">
    <w:abstractNumId w:val="2"/>
  </w:num>
  <w:num w:numId="15" w16cid:durableId="826366075">
    <w:abstractNumId w:val="11"/>
  </w:num>
  <w:num w:numId="16" w16cid:durableId="399786970">
    <w:abstractNumId w:val="7"/>
  </w:num>
  <w:num w:numId="17" w16cid:durableId="1072318403">
    <w:abstractNumId w:val="10"/>
  </w:num>
  <w:num w:numId="18" w16cid:durableId="285242100">
    <w:abstractNumId w:val="21"/>
  </w:num>
  <w:num w:numId="19" w16cid:durableId="1898972548">
    <w:abstractNumId w:val="15"/>
  </w:num>
  <w:num w:numId="20" w16cid:durableId="464741547">
    <w:abstractNumId w:val="16"/>
  </w:num>
  <w:num w:numId="21" w16cid:durableId="456410822">
    <w:abstractNumId w:val="17"/>
  </w:num>
  <w:num w:numId="22" w16cid:durableId="4088162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tDS3NDIwMLMwMDdQ0lEKTi0uzszPAykwMa4FALvxvx4tAAAA"/>
  </w:docVars>
  <w:rsids>
    <w:rsidRoot w:val="001C452E"/>
    <w:rsid w:val="00000454"/>
    <w:rsid w:val="000028A1"/>
    <w:rsid w:val="0000362A"/>
    <w:rsid w:val="00011B80"/>
    <w:rsid w:val="00011E78"/>
    <w:rsid w:val="0001219B"/>
    <w:rsid w:val="00017644"/>
    <w:rsid w:val="00017B2D"/>
    <w:rsid w:val="0002004D"/>
    <w:rsid w:val="000208CD"/>
    <w:rsid w:val="000216CE"/>
    <w:rsid w:val="0002264E"/>
    <w:rsid w:val="00022D64"/>
    <w:rsid w:val="00024359"/>
    <w:rsid w:val="000250FF"/>
    <w:rsid w:val="0002529B"/>
    <w:rsid w:val="00027A9F"/>
    <w:rsid w:val="000310EC"/>
    <w:rsid w:val="00031105"/>
    <w:rsid w:val="00036068"/>
    <w:rsid w:val="0004024B"/>
    <w:rsid w:val="00041D54"/>
    <w:rsid w:val="00042C5E"/>
    <w:rsid w:val="000436B1"/>
    <w:rsid w:val="00043EBF"/>
    <w:rsid w:val="00046152"/>
    <w:rsid w:val="00046182"/>
    <w:rsid w:val="00050965"/>
    <w:rsid w:val="000514FA"/>
    <w:rsid w:val="00052F6D"/>
    <w:rsid w:val="00060DC5"/>
    <w:rsid w:val="00063B70"/>
    <w:rsid w:val="000643B3"/>
    <w:rsid w:val="00064851"/>
    <w:rsid w:val="000678C1"/>
    <w:rsid w:val="00072F87"/>
    <w:rsid w:val="00074175"/>
    <w:rsid w:val="00074790"/>
    <w:rsid w:val="00074E6D"/>
    <w:rsid w:val="00075E33"/>
    <w:rsid w:val="000767BC"/>
    <w:rsid w:val="00080625"/>
    <w:rsid w:val="0008089B"/>
    <w:rsid w:val="00084022"/>
    <w:rsid w:val="00084E3F"/>
    <w:rsid w:val="00085C5E"/>
    <w:rsid w:val="00086405"/>
    <w:rsid w:val="000908E7"/>
    <w:rsid w:val="00090CB7"/>
    <w:rsid w:val="000913CE"/>
    <w:rsid w:val="000960D0"/>
    <w:rsid w:val="000A101A"/>
    <w:rsid w:val="000A33CB"/>
    <w:rsid w:val="000A45DF"/>
    <w:rsid w:val="000A5EA5"/>
    <w:rsid w:val="000A6126"/>
    <w:rsid w:val="000A781F"/>
    <w:rsid w:val="000A7B87"/>
    <w:rsid w:val="000B0342"/>
    <w:rsid w:val="000B3151"/>
    <w:rsid w:val="000B4391"/>
    <w:rsid w:val="000B5B12"/>
    <w:rsid w:val="000B6400"/>
    <w:rsid w:val="000B77F0"/>
    <w:rsid w:val="000C04E2"/>
    <w:rsid w:val="000C138C"/>
    <w:rsid w:val="000C31DD"/>
    <w:rsid w:val="000C3BAC"/>
    <w:rsid w:val="000C7F01"/>
    <w:rsid w:val="000D3E1C"/>
    <w:rsid w:val="000D4DB6"/>
    <w:rsid w:val="000D7021"/>
    <w:rsid w:val="000E1D52"/>
    <w:rsid w:val="000E1DD8"/>
    <w:rsid w:val="000E2EFF"/>
    <w:rsid w:val="000E31BE"/>
    <w:rsid w:val="000E587E"/>
    <w:rsid w:val="000E687A"/>
    <w:rsid w:val="000E6D36"/>
    <w:rsid w:val="000F09D4"/>
    <w:rsid w:val="00100660"/>
    <w:rsid w:val="00101FF4"/>
    <w:rsid w:val="00107FB3"/>
    <w:rsid w:val="00112D4F"/>
    <w:rsid w:val="00121304"/>
    <w:rsid w:val="0012314D"/>
    <w:rsid w:val="0012500B"/>
    <w:rsid w:val="0012516C"/>
    <w:rsid w:val="001264A4"/>
    <w:rsid w:val="00130412"/>
    <w:rsid w:val="001305F7"/>
    <w:rsid w:val="0013108C"/>
    <w:rsid w:val="00131A9F"/>
    <w:rsid w:val="00132E53"/>
    <w:rsid w:val="00141A52"/>
    <w:rsid w:val="00143540"/>
    <w:rsid w:val="0014397F"/>
    <w:rsid w:val="0014415E"/>
    <w:rsid w:val="001456F0"/>
    <w:rsid w:val="00145ACA"/>
    <w:rsid w:val="0014707B"/>
    <w:rsid w:val="00147378"/>
    <w:rsid w:val="00147418"/>
    <w:rsid w:val="001475E4"/>
    <w:rsid w:val="001515E1"/>
    <w:rsid w:val="001524A1"/>
    <w:rsid w:val="0015295F"/>
    <w:rsid w:val="0015320D"/>
    <w:rsid w:val="0015505E"/>
    <w:rsid w:val="00156063"/>
    <w:rsid w:val="0015716C"/>
    <w:rsid w:val="001578D8"/>
    <w:rsid w:val="0016030D"/>
    <w:rsid w:val="00162986"/>
    <w:rsid w:val="00165F98"/>
    <w:rsid w:val="00167E9C"/>
    <w:rsid w:val="001728D1"/>
    <w:rsid w:val="00175CDD"/>
    <w:rsid w:val="00175E16"/>
    <w:rsid w:val="00187BF8"/>
    <w:rsid w:val="00191660"/>
    <w:rsid w:val="001922D1"/>
    <w:rsid w:val="00192C06"/>
    <w:rsid w:val="0019617B"/>
    <w:rsid w:val="001A1C40"/>
    <w:rsid w:val="001A1C51"/>
    <w:rsid w:val="001A2BB8"/>
    <w:rsid w:val="001A407C"/>
    <w:rsid w:val="001A61EC"/>
    <w:rsid w:val="001B0371"/>
    <w:rsid w:val="001B4FB1"/>
    <w:rsid w:val="001B5BDE"/>
    <w:rsid w:val="001B6583"/>
    <w:rsid w:val="001B7DCF"/>
    <w:rsid w:val="001C14A9"/>
    <w:rsid w:val="001C29E5"/>
    <w:rsid w:val="001C39D5"/>
    <w:rsid w:val="001C3BD8"/>
    <w:rsid w:val="001C452E"/>
    <w:rsid w:val="001C6EB3"/>
    <w:rsid w:val="001D10B4"/>
    <w:rsid w:val="001D2BB1"/>
    <w:rsid w:val="001D31E5"/>
    <w:rsid w:val="001D6166"/>
    <w:rsid w:val="001E0D4D"/>
    <w:rsid w:val="001E0F51"/>
    <w:rsid w:val="001E0F61"/>
    <w:rsid w:val="001E0FD6"/>
    <w:rsid w:val="001E1F6B"/>
    <w:rsid w:val="001E6728"/>
    <w:rsid w:val="001E6A4B"/>
    <w:rsid w:val="001E7460"/>
    <w:rsid w:val="001E7911"/>
    <w:rsid w:val="001F03BA"/>
    <w:rsid w:val="001F2CF9"/>
    <w:rsid w:val="001F41F3"/>
    <w:rsid w:val="001F724F"/>
    <w:rsid w:val="00200CE5"/>
    <w:rsid w:val="00200CF9"/>
    <w:rsid w:val="00203007"/>
    <w:rsid w:val="002033CF"/>
    <w:rsid w:val="002034D9"/>
    <w:rsid w:val="00204D7C"/>
    <w:rsid w:val="00206E0C"/>
    <w:rsid w:val="00211D3F"/>
    <w:rsid w:val="0021411F"/>
    <w:rsid w:val="00217D7D"/>
    <w:rsid w:val="00220A5A"/>
    <w:rsid w:val="00222228"/>
    <w:rsid w:val="002247F2"/>
    <w:rsid w:val="00225384"/>
    <w:rsid w:val="00225ADF"/>
    <w:rsid w:val="00226582"/>
    <w:rsid w:val="00226619"/>
    <w:rsid w:val="00232BBD"/>
    <w:rsid w:val="002339E4"/>
    <w:rsid w:val="00234694"/>
    <w:rsid w:val="002373D3"/>
    <w:rsid w:val="00240925"/>
    <w:rsid w:val="002411A5"/>
    <w:rsid w:val="002411E6"/>
    <w:rsid w:val="00241560"/>
    <w:rsid w:val="00242040"/>
    <w:rsid w:val="0024293F"/>
    <w:rsid w:val="00251FA2"/>
    <w:rsid w:val="00252886"/>
    <w:rsid w:val="002574AA"/>
    <w:rsid w:val="00260C78"/>
    <w:rsid w:val="00260DED"/>
    <w:rsid w:val="00261A1A"/>
    <w:rsid w:val="002627F1"/>
    <w:rsid w:val="0026649C"/>
    <w:rsid w:val="0027035D"/>
    <w:rsid w:val="002706F6"/>
    <w:rsid w:val="0027257C"/>
    <w:rsid w:val="00272FC9"/>
    <w:rsid w:val="0027732A"/>
    <w:rsid w:val="0027748C"/>
    <w:rsid w:val="00280927"/>
    <w:rsid w:val="00284953"/>
    <w:rsid w:val="0028590A"/>
    <w:rsid w:val="00285EDC"/>
    <w:rsid w:val="00285FF6"/>
    <w:rsid w:val="00292655"/>
    <w:rsid w:val="002937CC"/>
    <w:rsid w:val="002939A7"/>
    <w:rsid w:val="00294078"/>
    <w:rsid w:val="00297A3C"/>
    <w:rsid w:val="00297F3F"/>
    <w:rsid w:val="002A0901"/>
    <w:rsid w:val="002A4B61"/>
    <w:rsid w:val="002A6B65"/>
    <w:rsid w:val="002B2FBB"/>
    <w:rsid w:val="002B3B31"/>
    <w:rsid w:val="002B4436"/>
    <w:rsid w:val="002B4EA1"/>
    <w:rsid w:val="002B5F23"/>
    <w:rsid w:val="002C02C0"/>
    <w:rsid w:val="002C5E6C"/>
    <w:rsid w:val="002D027D"/>
    <w:rsid w:val="002D09DD"/>
    <w:rsid w:val="002D0ED4"/>
    <w:rsid w:val="002E0FD2"/>
    <w:rsid w:val="002E5544"/>
    <w:rsid w:val="002F64C4"/>
    <w:rsid w:val="002F6911"/>
    <w:rsid w:val="00300FB1"/>
    <w:rsid w:val="00302D1B"/>
    <w:rsid w:val="00303759"/>
    <w:rsid w:val="00303EDD"/>
    <w:rsid w:val="00305E47"/>
    <w:rsid w:val="00310AE3"/>
    <w:rsid w:val="00311007"/>
    <w:rsid w:val="003110D1"/>
    <w:rsid w:val="003124A8"/>
    <w:rsid w:val="00312774"/>
    <w:rsid w:val="00312823"/>
    <w:rsid w:val="0031282A"/>
    <w:rsid w:val="0031617E"/>
    <w:rsid w:val="003176DB"/>
    <w:rsid w:val="00322AC5"/>
    <w:rsid w:val="00324E16"/>
    <w:rsid w:val="003263AA"/>
    <w:rsid w:val="00327AA8"/>
    <w:rsid w:val="00327B5D"/>
    <w:rsid w:val="00331F2A"/>
    <w:rsid w:val="0033253C"/>
    <w:rsid w:val="00332D81"/>
    <w:rsid w:val="003331B3"/>
    <w:rsid w:val="003333AE"/>
    <w:rsid w:val="0033557D"/>
    <w:rsid w:val="00336494"/>
    <w:rsid w:val="00343AAE"/>
    <w:rsid w:val="00345D7F"/>
    <w:rsid w:val="00351695"/>
    <w:rsid w:val="00354A93"/>
    <w:rsid w:val="00363CFD"/>
    <w:rsid w:val="00366A51"/>
    <w:rsid w:val="003752B6"/>
    <w:rsid w:val="0037639E"/>
    <w:rsid w:val="00377466"/>
    <w:rsid w:val="00377DD8"/>
    <w:rsid w:val="00380025"/>
    <w:rsid w:val="00381598"/>
    <w:rsid w:val="00383201"/>
    <w:rsid w:val="0038327B"/>
    <w:rsid w:val="003871DC"/>
    <w:rsid w:val="00387535"/>
    <w:rsid w:val="00387BA7"/>
    <w:rsid w:val="00391B7F"/>
    <w:rsid w:val="0039206F"/>
    <w:rsid w:val="003927D8"/>
    <w:rsid w:val="00397E7D"/>
    <w:rsid w:val="003A0D27"/>
    <w:rsid w:val="003A1DFA"/>
    <w:rsid w:val="003A2A8D"/>
    <w:rsid w:val="003A3514"/>
    <w:rsid w:val="003A4D39"/>
    <w:rsid w:val="003A589E"/>
    <w:rsid w:val="003A6261"/>
    <w:rsid w:val="003A66C5"/>
    <w:rsid w:val="003B19FB"/>
    <w:rsid w:val="003B3149"/>
    <w:rsid w:val="003B4424"/>
    <w:rsid w:val="003B5C2F"/>
    <w:rsid w:val="003B661D"/>
    <w:rsid w:val="003C0A5B"/>
    <w:rsid w:val="003C5354"/>
    <w:rsid w:val="003D0253"/>
    <w:rsid w:val="003D0620"/>
    <w:rsid w:val="003D1367"/>
    <w:rsid w:val="003D1DE7"/>
    <w:rsid w:val="003D20CA"/>
    <w:rsid w:val="003D2340"/>
    <w:rsid w:val="003D2C7C"/>
    <w:rsid w:val="003D37F7"/>
    <w:rsid w:val="003D41E8"/>
    <w:rsid w:val="003D61EF"/>
    <w:rsid w:val="003D6367"/>
    <w:rsid w:val="003D7DBF"/>
    <w:rsid w:val="003E0912"/>
    <w:rsid w:val="003E0B0B"/>
    <w:rsid w:val="003E1DCB"/>
    <w:rsid w:val="003E1FD5"/>
    <w:rsid w:val="003E22B5"/>
    <w:rsid w:val="003E2F9F"/>
    <w:rsid w:val="003E5308"/>
    <w:rsid w:val="003E5B46"/>
    <w:rsid w:val="003E7B1E"/>
    <w:rsid w:val="003F0EBB"/>
    <w:rsid w:val="003F0ED7"/>
    <w:rsid w:val="003F43F7"/>
    <w:rsid w:val="003F4BC8"/>
    <w:rsid w:val="003F5277"/>
    <w:rsid w:val="003F5E24"/>
    <w:rsid w:val="003F7391"/>
    <w:rsid w:val="00401C9B"/>
    <w:rsid w:val="00401E61"/>
    <w:rsid w:val="0040234E"/>
    <w:rsid w:val="00403A45"/>
    <w:rsid w:val="004061FE"/>
    <w:rsid w:val="00406556"/>
    <w:rsid w:val="00406CBA"/>
    <w:rsid w:val="004109BD"/>
    <w:rsid w:val="00412AB0"/>
    <w:rsid w:val="004201B0"/>
    <w:rsid w:val="00422001"/>
    <w:rsid w:val="00425877"/>
    <w:rsid w:val="00431258"/>
    <w:rsid w:val="004315C5"/>
    <w:rsid w:val="00432CE0"/>
    <w:rsid w:val="00435202"/>
    <w:rsid w:val="004374C7"/>
    <w:rsid w:val="00440572"/>
    <w:rsid w:val="00442435"/>
    <w:rsid w:val="00444D0A"/>
    <w:rsid w:val="0044656F"/>
    <w:rsid w:val="00450D09"/>
    <w:rsid w:val="004518AC"/>
    <w:rsid w:val="004559B2"/>
    <w:rsid w:val="00456300"/>
    <w:rsid w:val="00456580"/>
    <w:rsid w:val="00457559"/>
    <w:rsid w:val="00464CC2"/>
    <w:rsid w:val="00464F5A"/>
    <w:rsid w:val="00465EDA"/>
    <w:rsid w:val="00471495"/>
    <w:rsid w:val="004725C4"/>
    <w:rsid w:val="004765BF"/>
    <w:rsid w:val="00482107"/>
    <w:rsid w:val="00483E34"/>
    <w:rsid w:val="00483EC9"/>
    <w:rsid w:val="00484595"/>
    <w:rsid w:val="00484CDD"/>
    <w:rsid w:val="004927EE"/>
    <w:rsid w:val="004936E7"/>
    <w:rsid w:val="00493719"/>
    <w:rsid w:val="004951A8"/>
    <w:rsid w:val="0049770C"/>
    <w:rsid w:val="004A2058"/>
    <w:rsid w:val="004A44A6"/>
    <w:rsid w:val="004A599D"/>
    <w:rsid w:val="004A6A98"/>
    <w:rsid w:val="004B27A0"/>
    <w:rsid w:val="004B2E4E"/>
    <w:rsid w:val="004B356A"/>
    <w:rsid w:val="004C0FE4"/>
    <w:rsid w:val="004C1A82"/>
    <w:rsid w:val="004C1BAB"/>
    <w:rsid w:val="004C202D"/>
    <w:rsid w:val="004C306C"/>
    <w:rsid w:val="004C4A7A"/>
    <w:rsid w:val="004C4F53"/>
    <w:rsid w:val="004C5385"/>
    <w:rsid w:val="004C6D76"/>
    <w:rsid w:val="004D2AD3"/>
    <w:rsid w:val="004D3C97"/>
    <w:rsid w:val="004D4C5F"/>
    <w:rsid w:val="004D6AE1"/>
    <w:rsid w:val="004D7621"/>
    <w:rsid w:val="004E079A"/>
    <w:rsid w:val="004E13A5"/>
    <w:rsid w:val="004E646A"/>
    <w:rsid w:val="004E6590"/>
    <w:rsid w:val="004E676C"/>
    <w:rsid w:val="004E6F4A"/>
    <w:rsid w:val="004F16BD"/>
    <w:rsid w:val="004F3B04"/>
    <w:rsid w:val="004F6791"/>
    <w:rsid w:val="005016B7"/>
    <w:rsid w:val="00502A47"/>
    <w:rsid w:val="00503595"/>
    <w:rsid w:val="00514DF7"/>
    <w:rsid w:val="005156BA"/>
    <w:rsid w:val="0052021F"/>
    <w:rsid w:val="00520C64"/>
    <w:rsid w:val="00522CED"/>
    <w:rsid w:val="00522CF3"/>
    <w:rsid w:val="00523676"/>
    <w:rsid w:val="00523CAD"/>
    <w:rsid w:val="005240F7"/>
    <w:rsid w:val="00524656"/>
    <w:rsid w:val="00525C00"/>
    <w:rsid w:val="00532F85"/>
    <w:rsid w:val="005333DB"/>
    <w:rsid w:val="00533A4B"/>
    <w:rsid w:val="00541C77"/>
    <w:rsid w:val="00544250"/>
    <w:rsid w:val="00544607"/>
    <w:rsid w:val="00550499"/>
    <w:rsid w:val="00551F5C"/>
    <w:rsid w:val="005527A1"/>
    <w:rsid w:val="00553A72"/>
    <w:rsid w:val="00554569"/>
    <w:rsid w:val="00561354"/>
    <w:rsid w:val="00561761"/>
    <w:rsid w:val="005654C2"/>
    <w:rsid w:val="00570722"/>
    <w:rsid w:val="005709EC"/>
    <w:rsid w:val="00577113"/>
    <w:rsid w:val="00580EDC"/>
    <w:rsid w:val="005810CC"/>
    <w:rsid w:val="005844CD"/>
    <w:rsid w:val="00584754"/>
    <w:rsid w:val="0058698A"/>
    <w:rsid w:val="00587BCF"/>
    <w:rsid w:val="00591AB9"/>
    <w:rsid w:val="005965D6"/>
    <w:rsid w:val="00596EDA"/>
    <w:rsid w:val="005A0153"/>
    <w:rsid w:val="005A034C"/>
    <w:rsid w:val="005A21AD"/>
    <w:rsid w:val="005A239B"/>
    <w:rsid w:val="005A588A"/>
    <w:rsid w:val="005A7384"/>
    <w:rsid w:val="005A73CF"/>
    <w:rsid w:val="005A7565"/>
    <w:rsid w:val="005B04A0"/>
    <w:rsid w:val="005B0D42"/>
    <w:rsid w:val="005B12D9"/>
    <w:rsid w:val="005B1650"/>
    <w:rsid w:val="005B2761"/>
    <w:rsid w:val="005B3F46"/>
    <w:rsid w:val="005B42DC"/>
    <w:rsid w:val="005B4E2C"/>
    <w:rsid w:val="005C2C09"/>
    <w:rsid w:val="005C5BF3"/>
    <w:rsid w:val="005C7125"/>
    <w:rsid w:val="005C73C1"/>
    <w:rsid w:val="005D07CA"/>
    <w:rsid w:val="005D49BF"/>
    <w:rsid w:val="005D5843"/>
    <w:rsid w:val="005D5E31"/>
    <w:rsid w:val="005D6AE4"/>
    <w:rsid w:val="005D6C39"/>
    <w:rsid w:val="005D7443"/>
    <w:rsid w:val="005E3790"/>
    <w:rsid w:val="005E3BB1"/>
    <w:rsid w:val="005E53ED"/>
    <w:rsid w:val="005E7729"/>
    <w:rsid w:val="005F22CA"/>
    <w:rsid w:val="005F2658"/>
    <w:rsid w:val="005F3992"/>
    <w:rsid w:val="005F4B43"/>
    <w:rsid w:val="005F5E57"/>
    <w:rsid w:val="005F6ADD"/>
    <w:rsid w:val="00603A15"/>
    <w:rsid w:val="00605767"/>
    <w:rsid w:val="00611A77"/>
    <w:rsid w:val="006141A2"/>
    <w:rsid w:val="00617132"/>
    <w:rsid w:val="0061764D"/>
    <w:rsid w:val="006177EE"/>
    <w:rsid w:val="00622E87"/>
    <w:rsid w:val="00625B9F"/>
    <w:rsid w:val="00626CE8"/>
    <w:rsid w:val="00627D56"/>
    <w:rsid w:val="00630BC7"/>
    <w:rsid w:val="00631571"/>
    <w:rsid w:val="006337FE"/>
    <w:rsid w:val="00633F94"/>
    <w:rsid w:val="0063534B"/>
    <w:rsid w:val="00635AE1"/>
    <w:rsid w:val="00635E60"/>
    <w:rsid w:val="00637C02"/>
    <w:rsid w:val="00641A71"/>
    <w:rsid w:val="00643617"/>
    <w:rsid w:val="00643DB1"/>
    <w:rsid w:val="006449B4"/>
    <w:rsid w:val="00644F9A"/>
    <w:rsid w:val="00650615"/>
    <w:rsid w:val="00657CB7"/>
    <w:rsid w:val="006620E7"/>
    <w:rsid w:val="006631A8"/>
    <w:rsid w:val="00665870"/>
    <w:rsid w:val="00674370"/>
    <w:rsid w:val="00675DC6"/>
    <w:rsid w:val="0068002B"/>
    <w:rsid w:val="00681145"/>
    <w:rsid w:val="00684782"/>
    <w:rsid w:val="00685F9C"/>
    <w:rsid w:val="0068627A"/>
    <w:rsid w:val="00686A5D"/>
    <w:rsid w:val="006870DC"/>
    <w:rsid w:val="0069057F"/>
    <w:rsid w:val="00691C97"/>
    <w:rsid w:val="006939D5"/>
    <w:rsid w:val="006A1AD3"/>
    <w:rsid w:val="006A4865"/>
    <w:rsid w:val="006A4CDC"/>
    <w:rsid w:val="006A504B"/>
    <w:rsid w:val="006A7FB1"/>
    <w:rsid w:val="006B1258"/>
    <w:rsid w:val="006B46FA"/>
    <w:rsid w:val="006B4AEB"/>
    <w:rsid w:val="006C57DB"/>
    <w:rsid w:val="006C5AF2"/>
    <w:rsid w:val="006C5B68"/>
    <w:rsid w:val="006C7014"/>
    <w:rsid w:val="006D230D"/>
    <w:rsid w:val="006D2FA3"/>
    <w:rsid w:val="006D48DE"/>
    <w:rsid w:val="006D50CF"/>
    <w:rsid w:val="006D6D5E"/>
    <w:rsid w:val="006E199F"/>
    <w:rsid w:val="006E1A95"/>
    <w:rsid w:val="006E3BFF"/>
    <w:rsid w:val="006E5B14"/>
    <w:rsid w:val="006E743E"/>
    <w:rsid w:val="006F02E9"/>
    <w:rsid w:val="006F121E"/>
    <w:rsid w:val="006F1F29"/>
    <w:rsid w:val="006F3E24"/>
    <w:rsid w:val="006F6F30"/>
    <w:rsid w:val="006F6F56"/>
    <w:rsid w:val="006F6F69"/>
    <w:rsid w:val="00700D17"/>
    <w:rsid w:val="00701A41"/>
    <w:rsid w:val="00703338"/>
    <w:rsid w:val="007058DE"/>
    <w:rsid w:val="00707192"/>
    <w:rsid w:val="00710954"/>
    <w:rsid w:val="00714441"/>
    <w:rsid w:val="007206A2"/>
    <w:rsid w:val="0072618B"/>
    <w:rsid w:val="007269E2"/>
    <w:rsid w:val="0073036D"/>
    <w:rsid w:val="0073078F"/>
    <w:rsid w:val="00731D7C"/>
    <w:rsid w:val="00741FBA"/>
    <w:rsid w:val="00742204"/>
    <w:rsid w:val="00743C1C"/>
    <w:rsid w:val="00743F37"/>
    <w:rsid w:val="00746BD1"/>
    <w:rsid w:val="00746BE7"/>
    <w:rsid w:val="0074715D"/>
    <w:rsid w:val="00747175"/>
    <w:rsid w:val="00747FD7"/>
    <w:rsid w:val="0075155B"/>
    <w:rsid w:val="0075254D"/>
    <w:rsid w:val="00754346"/>
    <w:rsid w:val="00755DAD"/>
    <w:rsid w:val="007560AB"/>
    <w:rsid w:val="00756BF1"/>
    <w:rsid w:val="00756CCA"/>
    <w:rsid w:val="00762383"/>
    <w:rsid w:val="0076599F"/>
    <w:rsid w:val="007663E6"/>
    <w:rsid w:val="00766690"/>
    <w:rsid w:val="00771101"/>
    <w:rsid w:val="0077299B"/>
    <w:rsid w:val="00774A24"/>
    <w:rsid w:val="00775157"/>
    <w:rsid w:val="00775C76"/>
    <w:rsid w:val="007801CA"/>
    <w:rsid w:val="00780AFD"/>
    <w:rsid w:val="00781AC5"/>
    <w:rsid w:val="007823B0"/>
    <w:rsid w:val="00783B71"/>
    <w:rsid w:val="00784CF9"/>
    <w:rsid w:val="00787DD9"/>
    <w:rsid w:val="00791EAA"/>
    <w:rsid w:val="00792786"/>
    <w:rsid w:val="007A1269"/>
    <w:rsid w:val="007A2422"/>
    <w:rsid w:val="007B00F6"/>
    <w:rsid w:val="007B056C"/>
    <w:rsid w:val="007B1E14"/>
    <w:rsid w:val="007B24D0"/>
    <w:rsid w:val="007B2DCA"/>
    <w:rsid w:val="007B3D1C"/>
    <w:rsid w:val="007B436A"/>
    <w:rsid w:val="007B43D0"/>
    <w:rsid w:val="007B4A08"/>
    <w:rsid w:val="007C15E4"/>
    <w:rsid w:val="007C2113"/>
    <w:rsid w:val="007C311D"/>
    <w:rsid w:val="007C37CF"/>
    <w:rsid w:val="007C56F7"/>
    <w:rsid w:val="007C734D"/>
    <w:rsid w:val="007D0B5F"/>
    <w:rsid w:val="007D2072"/>
    <w:rsid w:val="007D3052"/>
    <w:rsid w:val="007D384A"/>
    <w:rsid w:val="007D3F43"/>
    <w:rsid w:val="007D445D"/>
    <w:rsid w:val="007D4D75"/>
    <w:rsid w:val="007D611A"/>
    <w:rsid w:val="007D6477"/>
    <w:rsid w:val="007D7006"/>
    <w:rsid w:val="007E0B17"/>
    <w:rsid w:val="007E2CF1"/>
    <w:rsid w:val="007E3E90"/>
    <w:rsid w:val="007E4E11"/>
    <w:rsid w:val="007E5813"/>
    <w:rsid w:val="007F02D8"/>
    <w:rsid w:val="007F0F7F"/>
    <w:rsid w:val="007F1569"/>
    <w:rsid w:val="007F297D"/>
    <w:rsid w:val="007F2F45"/>
    <w:rsid w:val="007F3B7C"/>
    <w:rsid w:val="007F5D81"/>
    <w:rsid w:val="007F6B6D"/>
    <w:rsid w:val="007F7B2C"/>
    <w:rsid w:val="008026CB"/>
    <w:rsid w:val="00803F31"/>
    <w:rsid w:val="00812D2B"/>
    <w:rsid w:val="00814728"/>
    <w:rsid w:val="008147D6"/>
    <w:rsid w:val="0081613C"/>
    <w:rsid w:val="008174C9"/>
    <w:rsid w:val="00820C57"/>
    <w:rsid w:val="00822A9E"/>
    <w:rsid w:val="00824924"/>
    <w:rsid w:val="00826C0E"/>
    <w:rsid w:val="00826E80"/>
    <w:rsid w:val="00827255"/>
    <w:rsid w:val="00833089"/>
    <w:rsid w:val="008347E0"/>
    <w:rsid w:val="00836BEF"/>
    <w:rsid w:val="00836E46"/>
    <w:rsid w:val="00837A44"/>
    <w:rsid w:val="00840F20"/>
    <w:rsid w:val="00841226"/>
    <w:rsid w:val="00841E7D"/>
    <w:rsid w:val="00842A81"/>
    <w:rsid w:val="00842BC9"/>
    <w:rsid w:val="00844C50"/>
    <w:rsid w:val="008450C7"/>
    <w:rsid w:val="0085016C"/>
    <w:rsid w:val="0085133D"/>
    <w:rsid w:val="008524B4"/>
    <w:rsid w:val="00852768"/>
    <w:rsid w:val="0085562F"/>
    <w:rsid w:val="008560AD"/>
    <w:rsid w:val="0086027C"/>
    <w:rsid w:val="00860293"/>
    <w:rsid w:val="00860B3C"/>
    <w:rsid w:val="0086232E"/>
    <w:rsid w:val="00862D4E"/>
    <w:rsid w:val="008664B3"/>
    <w:rsid w:val="00866D24"/>
    <w:rsid w:val="00867DE7"/>
    <w:rsid w:val="00870799"/>
    <w:rsid w:val="00872F2A"/>
    <w:rsid w:val="00874509"/>
    <w:rsid w:val="008749D4"/>
    <w:rsid w:val="008750F8"/>
    <w:rsid w:val="008778DC"/>
    <w:rsid w:val="008802C1"/>
    <w:rsid w:val="00880C72"/>
    <w:rsid w:val="0088565D"/>
    <w:rsid w:val="00886F9F"/>
    <w:rsid w:val="00890A73"/>
    <w:rsid w:val="00895C07"/>
    <w:rsid w:val="00896722"/>
    <w:rsid w:val="008A1EA6"/>
    <w:rsid w:val="008A57C6"/>
    <w:rsid w:val="008A60B6"/>
    <w:rsid w:val="008A63BB"/>
    <w:rsid w:val="008B3AA8"/>
    <w:rsid w:val="008B44AE"/>
    <w:rsid w:val="008C113E"/>
    <w:rsid w:val="008C1CCB"/>
    <w:rsid w:val="008C48F6"/>
    <w:rsid w:val="008C5A4A"/>
    <w:rsid w:val="008C7196"/>
    <w:rsid w:val="008D05B1"/>
    <w:rsid w:val="008D41CD"/>
    <w:rsid w:val="008D5E3F"/>
    <w:rsid w:val="008E2963"/>
    <w:rsid w:val="008E4C47"/>
    <w:rsid w:val="008E7B35"/>
    <w:rsid w:val="008F1F2A"/>
    <w:rsid w:val="008F2596"/>
    <w:rsid w:val="008F3165"/>
    <w:rsid w:val="008F467D"/>
    <w:rsid w:val="008F5D56"/>
    <w:rsid w:val="008F5EEE"/>
    <w:rsid w:val="008F6775"/>
    <w:rsid w:val="009004A6"/>
    <w:rsid w:val="00903933"/>
    <w:rsid w:val="00903F86"/>
    <w:rsid w:val="00906239"/>
    <w:rsid w:val="00910356"/>
    <w:rsid w:val="00913576"/>
    <w:rsid w:val="0091385C"/>
    <w:rsid w:val="00914420"/>
    <w:rsid w:val="00914532"/>
    <w:rsid w:val="0091599B"/>
    <w:rsid w:val="00916189"/>
    <w:rsid w:val="00916EE1"/>
    <w:rsid w:val="00921172"/>
    <w:rsid w:val="009217C4"/>
    <w:rsid w:val="00925452"/>
    <w:rsid w:val="00927D48"/>
    <w:rsid w:val="00932253"/>
    <w:rsid w:val="009345B0"/>
    <w:rsid w:val="00940F57"/>
    <w:rsid w:val="00941CE8"/>
    <w:rsid w:val="00945CE9"/>
    <w:rsid w:val="009466EB"/>
    <w:rsid w:val="00947189"/>
    <w:rsid w:val="009549D9"/>
    <w:rsid w:val="00954F59"/>
    <w:rsid w:val="00955E9C"/>
    <w:rsid w:val="00956079"/>
    <w:rsid w:val="0095763F"/>
    <w:rsid w:val="00966DBE"/>
    <w:rsid w:val="00970A5E"/>
    <w:rsid w:val="00973061"/>
    <w:rsid w:val="009748EC"/>
    <w:rsid w:val="00974AC9"/>
    <w:rsid w:val="009760EA"/>
    <w:rsid w:val="00976990"/>
    <w:rsid w:val="0098149B"/>
    <w:rsid w:val="009836E0"/>
    <w:rsid w:val="0098550F"/>
    <w:rsid w:val="00985F35"/>
    <w:rsid w:val="0098616A"/>
    <w:rsid w:val="00987785"/>
    <w:rsid w:val="009911A6"/>
    <w:rsid w:val="00992530"/>
    <w:rsid w:val="009949A2"/>
    <w:rsid w:val="00996910"/>
    <w:rsid w:val="00997771"/>
    <w:rsid w:val="00997E6C"/>
    <w:rsid w:val="009A29BC"/>
    <w:rsid w:val="009A51AE"/>
    <w:rsid w:val="009A5D88"/>
    <w:rsid w:val="009A7252"/>
    <w:rsid w:val="009B3455"/>
    <w:rsid w:val="009B57F6"/>
    <w:rsid w:val="009B668A"/>
    <w:rsid w:val="009C1F38"/>
    <w:rsid w:val="009C28CD"/>
    <w:rsid w:val="009C6AA9"/>
    <w:rsid w:val="009C7FAA"/>
    <w:rsid w:val="009D18EC"/>
    <w:rsid w:val="009D2A09"/>
    <w:rsid w:val="009D4532"/>
    <w:rsid w:val="009D6CA2"/>
    <w:rsid w:val="009E1A54"/>
    <w:rsid w:val="009E6DE7"/>
    <w:rsid w:val="009F2C21"/>
    <w:rsid w:val="009F2E96"/>
    <w:rsid w:val="009F3762"/>
    <w:rsid w:val="009F5CA5"/>
    <w:rsid w:val="00A00561"/>
    <w:rsid w:val="00A0079B"/>
    <w:rsid w:val="00A00872"/>
    <w:rsid w:val="00A012BE"/>
    <w:rsid w:val="00A01493"/>
    <w:rsid w:val="00A04473"/>
    <w:rsid w:val="00A05955"/>
    <w:rsid w:val="00A05EA3"/>
    <w:rsid w:val="00A1247F"/>
    <w:rsid w:val="00A1483D"/>
    <w:rsid w:val="00A157B0"/>
    <w:rsid w:val="00A16F95"/>
    <w:rsid w:val="00A21105"/>
    <w:rsid w:val="00A23D2E"/>
    <w:rsid w:val="00A26022"/>
    <w:rsid w:val="00A32C55"/>
    <w:rsid w:val="00A33EC8"/>
    <w:rsid w:val="00A35C6A"/>
    <w:rsid w:val="00A37AFA"/>
    <w:rsid w:val="00A404C3"/>
    <w:rsid w:val="00A41AB1"/>
    <w:rsid w:val="00A43A40"/>
    <w:rsid w:val="00A43B95"/>
    <w:rsid w:val="00A43BBA"/>
    <w:rsid w:val="00A554D0"/>
    <w:rsid w:val="00A55711"/>
    <w:rsid w:val="00A577D3"/>
    <w:rsid w:val="00A603A8"/>
    <w:rsid w:val="00A62C8B"/>
    <w:rsid w:val="00A62D03"/>
    <w:rsid w:val="00A646F6"/>
    <w:rsid w:val="00A6488A"/>
    <w:rsid w:val="00A65115"/>
    <w:rsid w:val="00A66302"/>
    <w:rsid w:val="00A707AF"/>
    <w:rsid w:val="00A757EF"/>
    <w:rsid w:val="00A77C3A"/>
    <w:rsid w:val="00A84C0E"/>
    <w:rsid w:val="00A85EF2"/>
    <w:rsid w:val="00A865AE"/>
    <w:rsid w:val="00A90492"/>
    <w:rsid w:val="00A90527"/>
    <w:rsid w:val="00A90531"/>
    <w:rsid w:val="00A909F2"/>
    <w:rsid w:val="00AA0CA0"/>
    <w:rsid w:val="00AA15E1"/>
    <w:rsid w:val="00AA18B9"/>
    <w:rsid w:val="00AA2AF5"/>
    <w:rsid w:val="00AA5104"/>
    <w:rsid w:val="00AA7434"/>
    <w:rsid w:val="00AB2144"/>
    <w:rsid w:val="00AB39E3"/>
    <w:rsid w:val="00AB564D"/>
    <w:rsid w:val="00AB62E2"/>
    <w:rsid w:val="00AB7B64"/>
    <w:rsid w:val="00AC1F88"/>
    <w:rsid w:val="00AC3A8E"/>
    <w:rsid w:val="00AC697A"/>
    <w:rsid w:val="00AC765B"/>
    <w:rsid w:val="00AC7B16"/>
    <w:rsid w:val="00AD20B1"/>
    <w:rsid w:val="00AD4019"/>
    <w:rsid w:val="00AD4035"/>
    <w:rsid w:val="00AD671B"/>
    <w:rsid w:val="00AD76AE"/>
    <w:rsid w:val="00AE0008"/>
    <w:rsid w:val="00AE7B21"/>
    <w:rsid w:val="00AF0312"/>
    <w:rsid w:val="00AF1485"/>
    <w:rsid w:val="00AF1CBC"/>
    <w:rsid w:val="00AF293B"/>
    <w:rsid w:val="00B00780"/>
    <w:rsid w:val="00B00EB0"/>
    <w:rsid w:val="00B0283E"/>
    <w:rsid w:val="00B06C1D"/>
    <w:rsid w:val="00B07D2A"/>
    <w:rsid w:val="00B10290"/>
    <w:rsid w:val="00B14E4C"/>
    <w:rsid w:val="00B225EE"/>
    <w:rsid w:val="00B2265A"/>
    <w:rsid w:val="00B22F99"/>
    <w:rsid w:val="00B24B59"/>
    <w:rsid w:val="00B312F7"/>
    <w:rsid w:val="00B40A3E"/>
    <w:rsid w:val="00B42AE6"/>
    <w:rsid w:val="00B43EE0"/>
    <w:rsid w:val="00B46553"/>
    <w:rsid w:val="00B47160"/>
    <w:rsid w:val="00B55E8F"/>
    <w:rsid w:val="00B56185"/>
    <w:rsid w:val="00B614FE"/>
    <w:rsid w:val="00B638D6"/>
    <w:rsid w:val="00B64D75"/>
    <w:rsid w:val="00B66063"/>
    <w:rsid w:val="00B66A37"/>
    <w:rsid w:val="00B6714A"/>
    <w:rsid w:val="00B703F2"/>
    <w:rsid w:val="00B70A45"/>
    <w:rsid w:val="00B71378"/>
    <w:rsid w:val="00B71FC9"/>
    <w:rsid w:val="00B74E93"/>
    <w:rsid w:val="00B754CD"/>
    <w:rsid w:val="00B76F41"/>
    <w:rsid w:val="00B77C69"/>
    <w:rsid w:val="00B8192E"/>
    <w:rsid w:val="00B92A36"/>
    <w:rsid w:val="00B943C7"/>
    <w:rsid w:val="00B9624C"/>
    <w:rsid w:val="00BA03D1"/>
    <w:rsid w:val="00BA0B58"/>
    <w:rsid w:val="00BA0F5A"/>
    <w:rsid w:val="00BA179B"/>
    <w:rsid w:val="00BA28BB"/>
    <w:rsid w:val="00BA4A75"/>
    <w:rsid w:val="00BA69F4"/>
    <w:rsid w:val="00BA7621"/>
    <w:rsid w:val="00BB3699"/>
    <w:rsid w:val="00BB7512"/>
    <w:rsid w:val="00BC12B8"/>
    <w:rsid w:val="00BC4DAB"/>
    <w:rsid w:val="00BC58AB"/>
    <w:rsid w:val="00BC5EB7"/>
    <w:rsid w:val="00BC7181"/>
    <w:rsid w:val="00BC7DFE"/>
    <w:rsid w:val="00BD03EC"/>
    <w:rsid w:val="00BD3842"/>
    <w:rsid w:val="00BD7C8A"/>
    <w:rsid w:val="00BE20FB"/>
    <w:rsid w:val="00BE3D0D"/>
    <w:rsid w:val="00BE4AF9"/>
    <w:rsid w:val="00BF2BDF"/>
    <w:rsid w:val="00BF35AE"/>
    <w:rsid w:val="00BF6BBC"/>
    <w:rsid w:val="00C02A18"/>
    <w:rsid w:val="00C02D8B"/>
    <w:rsid w:val="00C04D6A"/>
    <w:rsid w:val="00C04DB5"/>
    <w:rsid w:val="00C051D6"/>
    <w:rsid w:val="00C05E85"/>
    <w:rsid w:val="00C07A40"/>
    <w:rsid w:val="00C10152"/>
    <w:rsid w:val="00C14597"/>
    <w:rsid w:val="00C17022"/>
    <w:rsid w:val="00C22B1B"/>
    <w:rsid w:val="00C23526"/>
    <w:rsid w:val="00C23F59"/>
    <w:rsid w:val="00C241BE"/>
    <w:rsid w:val="00C26DAA"/>
    <w:rsid w:val="00C27D9F"/>
    <w:rsid w:val="00C30424"/>
    <w:rsid w:val="00C306A5"/>
    <w:rsid w:val="00C31A80"/>
    <w:rsid w:val="00C328F7"/>
    <w:rsid w:val="00C3369F"/>
    <w:rsid w:val="00C33E7E"/>
    <w:rsid w:val="00C36C3E"/>
    <w:rsid w:val="00C41E64"/>
    <w:rsid w:val="00C425DF"/>
    <w:rsid w:val="00C454C8"/>
    <w:rsid w:val="00C45CC9"/>
    <w:rsid w:val="00C503E6"/>
    <w:rsid w:val="00C53428"/>
    <w:rsid w:val="00C53ACB"/>
    <w:rsid w:val="00C53D6E"/>
    <w:rsid w:val="00C55B0B"/>
    <w:rsid w:val="00C57A7C"/>
    <w:rsid w:val="00C607DA"/>
    <w:rsid w:val="00C623DD"/>
    <w:rsid w:val="00C626BE"/>
    <w:rsid w:val="00C62C88"/>
    <w:rsid w:val="00C63CE3"/>
    <w:rsid w:val="00C64CAE"/>
    <w:rsid w:val="00C70C0B"/>
    <w:rsid w:val="00C7118F"/>
    <w:rsid w:val="00C7161D"/>
    <w:rsid w:val="00C716BF"/>
    <w:rsid w:val="00C7614A"/>
    <w:rsid w:val="00C7745C"/>
    <w:rsid w:val="00C775AE"/>
    <w:rsid w:val="00C77921"/>
    <w:rsid w:val="00C817C3"/>
    <w:rsid w:val="00C8224B"/>
    <w:rsid w:val="00C855D4"/>
    <w:rsid w:val="00C87363"/>
    <w:rsid w:val="00C918EE"/>
    <w:rsid w:val="00C929E0"/>
    <w:rsid w:val="00C9565E"/>
    <w:rsid w:val="00CA33BC"/>
    <w:rsid w:val="00CB01FF"/>
    <w:rsid w:val="00CB10ED"/>
    <w:rsid w:val="00CB5D12"/>
    <w:rsid w:val="00CB5D96"/>
    <w:rsid w:val="00CC1F5B"/>
    <w:rsid w:val="00CC1F6C"/>
    <w:rsid w:val="00CC5A8D"/>
    <w:rsid w:val="00CC6EA9"/>
    <w:rsid w:val="00CD0972"/>
    <w:rsid w:val="00CD0CFB"/>
    <w:rsid w:val="00CD1A4D"/>
    <w:rsid w:val="00CD28C1"/>
    <w:rsid w:val="00CD41AA"/>
    <w:rsid w:val="00CD55E5"/>
    <w:rsid w:val="00CD6A4B"/>
    <w:rsid w:val="00CD7441"/>
    <w:rsid w:val="00CD7F42"/>
    <w:rsid w:val="00CE00AD"/>
    <w:rsid w:val="00CE0118"/>
    <w:rsid w:val="00CE0199"/>
    <w:rsid w:val="00CE0D91"/>
    <w:rsid w:val="00CE116F"/>
    <w:rsid w:val="00CE1FC7"/>
    <w:rsid w:val="00CE2F5E"/>
    <w:rsid w:val="00CF0352"/>
    <w:rsid w:val="00CF0640"/>
    <w:rsid w:val="00CF1A29"/>
    <w:rsid w:val="00D028BB"/>
    <w:rsid w:val="00D03032"/>
    <w:rsid w:val="00D0364E"/>
    <w:rsid w:val="00D03796"/>
    <w:rsid w:val="00D100DE"/>
    <w:rsid w:val="00D108D1"/>
    <w:rsid w:val="00D10E0E"/>
    <w:rsid w:val="00D11070"/>
    <w:rsid w:val="00D14112"/>
    <w:rsid w:val="00D179DC"/>
    <w:rsid w:val="00D20C5C"/>
    <w:rsid w:val="00D21624"/>
    <w:rsid w:val="00D255F9"/>
    <w:rsid w:val="00D317D5"/>
    <w:rsid w:val="00D36214"/>
    <w:rsid w:val="00D37832"/>
    <w:rsid w:val="00D40381"/>
    <w:rsid w:val="00D404EF"/>
    <w:rsid w:val="00D40A18"/>
    <w:rsid w:val="00D42342"/>
    <w:rsid w:val="00D42617"/>
    <w:rsid w:val="00D45950"/>
    <w:rsid w:val="00D51C20"/>
    <w:rsid w:val="00D52856"/>
    <w:rsid w:val="00D61DDB"/>
    <w:rsid w:val="00D63D33"/>
    <w:rsid w:val="00D64078"/>
    <w:rsid w:val="00D652E6"/>
    <w:rsid w:val="00D67EDF"/>
    <w:rsid w:val="00D72209"/>
    <w:rsid w:val="00D74F58"/>
    <w:rsid w:val="00D8191E"/>
    <w:rsid w:val="00D829D2"/>
    <w:rsid w:val="00D837DA"/>
    <w:rsid w:val="00D83A1D"/>
    <w:rsid w:val="00D874B2"/>
    <w:rsid w:val="00D8750B"/>
    <w:rsid w:val="00D879A6"/>
    <w:rsid w:val="00D90E97"/>
    <w:rsid w:val="00D91CC7"/>
    <w:rsid w:val="00D92456"/>
    <w:rsid w:val="00D942FF"/>
    <w:rsid w:val="00D965EB"/>
    <w:rsid w:val="00D9746A"/>
    <w:rsid w:val="00DA1702"/>
    <w:rsid w:val="00DA30C5"/>
    <w:rsid w:val="00DA34D0"/>
    <w:rsid w:val="00DA5C1E"/>
    <w:rsid w:val="00DA5CF1"/>
    <w:rsid w:val="00DA6FF9"/>
    <w:rsid w:val="00DA7EA6"/>
    <w:rsid w:val="00DB0F59"/>
    <w:rsid w:val="00DB359D"/>
    <w:rsid w:val="00DB4C07"/>
    <w:rsid w:val="00DB67D5"/>
    <w:rsid w:val="00DC09F3"/>
    <w:rsid w:val="00DC1EF4"/>
    <w:rsid w:val="00DC2E06"/>
    <w:rsid w:val="00DD0B4E"/>
    <w:rsid w:val="00DD140B"/>
    <w:rsid w:val="00DD4E58"/>
    <w:rsid w:val="00DD7372"/>
    <w:rsid w:val="00DE1559"/>
    <w:rsid w:val="00DE5BF2"/>
    <w:rsid w:val="00DE5DC8"/>
    <w:rsid w:val="00DE7ACC"/>
    <w:rsid w:val="00DF0C6C"/>
    <w:rsid w:val="00DF14ED"/>
    <w:rsid w:val="00DF176B"/>
    <w:rsid w:val="00DF3090"/>
    <w:rsid w:val="00DF355F"/>
    <w:rsid w:val="00DF4B51"/>
    <w:rsid w:val="00DF57AD"/>
    <w:rsid w:val="00DF6056"/>
    <w:rsid w:val="00E00FC9"/>
    <w:rsid w:val="00E03638"/>
    <w:rsid w:val="00E055D9"/>
    <w:rsid w:val="00E105CB"/>
    <w:rsid w:val="00E14A1E"/>
    <w:rsid w:val="00E14BF3"/>
    <w:rsid w:val="00E16672"/>
    <w:rsid w:val="00E1728A"/>
    <w:rsid w:val="00E1769B"/>
    <w:rsid w:val="00E177C9"/>
    <w:rsid w:val="00E20843"/>
    <w:rsid w:val="00E20E4C"/>
    <w:rsid w:val="00E223D7"/>
    <w:rsid w:val="00E24260"/>
    <w:rsid w:val="00E3087B"/>
    <w:rsid w:val="00E30E84"/>
    <w:rsid w:val="00E31A3C"/>
    <w:rsid w:val="00E32C36"/>
    <w:rsid w:val="00E32EC6"/>
    <w:rsid w:val="00E355F4"/>
    <w:rsid w:val="00E36000"/>
    <w:rsid w:val="00E36460"/>
    <w:rsid w:val="00E401E5"/>
    <w:rsid w:val="00E413F4"/>
    <w:rsid w:val="00E420CC"/>
    <w:rsid w:val="00E43231"/>
    <w:rsid w:val="00E43FF3"/>
    <w:rsid w:val="00E44059"/>
    <w:rsid w:val="00E46A43"/>
    <w:rsid w:val="00E46E3B"/>
    <w:rsid w:val="00E509A3"/>
    <w:rsid w:val="00E51E3C"/>
    <w:rsid w:val="00E53838"/>
    <w:rsid w:val="00E5403A"/>
    <w:rsid w:val="00E561DF"/>
    <w:rsid w:val="00E56329"/>
    <w:rsid w:val="00E60515"/>
    <w:rsid w:val="00E6058F"/>
    <w:rsid w:val="00E6200F"/>
    <w:rsid w:val="00E62065"/>
    <w:rsid w:val="00E63B17"/>
    <w:rsid w:val="00E643A5"/>
    <w:rsid w:val="00E64645"/>
    <w:rsid w:val="00E66A97"/>
    <w:rsid w:val="00E67BC3"/>
    <w:rsid w:val="00E7235F"/>
    <w:rsid w:val="00E74BC9"/>
    <w:rsid w:val="00E8072E"/>
    <w:rsid w:val="00E81318"/>
    <w:rsid w:val="00E836F2"/>
    <w:rsid w:val="00E83753"/>
    <w:rsid w:val="00E85944"/>
    <w:rsid w:val="00E86138"/>
    <w:rsid w:val="00E8783E"/>
    <w:rsid w:val="00E908EF"/>
    <w:rsid w:val="00E91776"/>
    <w:rsid w:val="00E92720"/>
    <w:rsid w:val="00E94349"/>
    <w:rsid w:val="00E944F9"/>
    <w:rsid w:val="00E96065"/>
    <w:rsid w:val="00E969E4"/>
    <w:rsid w:val="00E97627"/>
    <w:rsid w:val="00EA2F62"/>
    <w:rsid w:val="00EA4DC4"/>
    <w:rsid w:val="00EA76B4"/>
    <w:rsid w:val="00EB218C"/>
    <w:rsid w:val="00EB2A92"/>
    <w:rsid w:val="00EB6FAD"/>
    <w:rsid w:val="00EC408D"/>
    <w:rsid w:val="00EC6294"/>
    <w:rsid w:val="00EC76C0"/>
    <w:rsid w:val="00EC7D70"/>
    <w:rsid w:val="00ED1186"/>
    <w:rsid w:val="00ED4C46"/>
    <w:rsid w:val="00ED629D"/>
    <w:rsid w:val="00ED62E1"/>
    <w:rsid w:val="00EE092F"/>
    <w:rsid w:val="00EE622C"/>
    <w:rsid w:val="00EF2512"/>
    <w:rsid w:val="00EF582B"/>
    <w:rsid w:val="00EF5E0D"/>
    <w:rsid w:val="00EF65B8"/>
    <w:rsid w:val="00EF6CB5"/>
    <w:rsid w:val="00EF71A7"/>
    <w:rsid w:val="00F014AC"/>
    <w:rsid w:val="00F021C0"/>
    <w:rsid w:val="00F07345"/>
    <w:rsid w:val="00F10FD9"/>
    <w:rsid w:val="00F12DAE"/>
    <w:rsid w:val="00F20673"/>
    <w:rsid w:val="00F2247D"/>
    <w:rsid w:val="00F22942"/>
    <w:rsid w:val="00F230D8"/>
    <w:rsid w:val="00F23327"/>
    <w:rsid w:val="00F2443D"/>
    <w:rsid w:val="00F25917"/>
    <w:rsid w:val="00F26C3C"/>
    <w:rsid w:val="00F343DF"/>
    <w:rsid w:val="00F34453"/>
    <w:rsid w:val="00F374F6"/>
    <w:rsid w:val="00F376E5"/>
    <w:rsid w:val="00F402B9"/>
    <w:rsid w:val="00F404BB"/>
    <w:rsid w:val="00F41E0C"/>
    <w:rsid w:val="00F42271"/>
    <w:rsid w:val="00F51890"/>
    <w:rsid w:val="00F54C46"/>
    <w:rsid w:val="00F5506B"/>
    <w:rsid w:val="00F5554C"/>
    <w:rsid w:val="00F558A0"/>
    <w:rsid w:val="00F614D9"/>
    <w:rsid w:val="00F61891"/>
    <w:rsid w:val="00F61FA6"/>
    <w:rsid w:val="00F6202A"/>
    <w:rsid w:val="00F63A70"/>
    <w:rsid w:val="00F648BC"/>
    <w:rsid w:val="00F71A97"/>
    <w:rsid w:val="00F75A30"/>
    <w:rsid w:val="00F75DAC"/>
    <w:rsid w:val="00F76426"/>
    <w:rsid w:val="00F7696E"/>
    <w:rsid w:val="00F77DCF"/>
    <w:rsid w:val="00F82070"/>
    <w:rsid w:val="00F845CE"/>
    <w:rsid w:val="00F85AB3"/>
    <w:rsid w:val="00F863D0"/>
    <w:rsid w:val="00F9715D"/>
    <w:rsid w:val="00FA126C"/>
    <w:rsid w:val="00FA2614"/>
    <w:rsid w:val="00FA3A2F"/>
    <w:rsid w:val="00FA3EFB"/>
    <w:rsid w:val="00FA4BEF"/>
    <w:rsid w:val="00FA77FB"/>
    <w:rsid w:val="00FB19A3"/>
    <w:rsid w:val="00FB5C23"/>
    <w:rsid w:val="00FB7490"/>
    <w:rsid w:val="00FC4F2A"/>
    <w:rsid w:val="00FC56B1"/>
    <w:rsid w:val="00FC56E9"/>
    <w:rsid w:val="00FC7B65"/>
    <w:rsid w:val="00FD12AF"/>
    <w:rsid w:val="00FD34EF"/>
    <w:rsid w:val="00FD4ABF"/>
    <w:rsid w:val="00FD52EC"/>
    <w:rsid w:val="00FD6350"/>
    <w:rsid w:val="00FE10E2"/>
    <w:rsid w:val="00FE2652"/>
    <w:rsid w:val="00FE5369"/>
    <w:rsid w:val="00FE63FE"/>
    <w:rsid w:val="00FF2B6C"/>
    <w:rsid w:val="00FF5E86"/>
    <w:rsid w:val="00FF6F0A"/>
    <w:rsid w:val="00FF7125"/>
    <w:rsid w:val="00FF72DA"/>
    <w:rsid w:val="00FF793E"/>
    <w:rsid w:val="72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D0E4F9"/>
  <w15:docId w15:val="{6C655175-32EE-455E-B493-2CE8CD7C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D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B6714A"/>
    <w:rPr>
      <w:rFonts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3B3149"/>
    <w:rPr>
      <w:rFonts w:cs="Arial"/>
      <w:b/>
      <w:bCs/>
      <w:i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C855D4"/>
    <w:pPr>
      <w:ind w:leftChars="200" w:left="480"/>
    </w:pPr>
  </w:style>
  <w:style w:type="paragraph" w:styleId="Revision">
    <w:name w:val="Revision"/>
    <w:hidden/>
    <w:uiPriority w:val="99"/>
    <w:semiHidden/>
    <w:rsid w:val="005D6C39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D6C39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D6C39"/>
  </w:style>
  <w:style w:type="character" w:customStyle="1" w:styleId="CommentTextChar">
    <w:name w:val="Comment Text Char"/>
    <w:basedOn w:val="DefaultParagraphFont"/>
    <w:link w:val="CommentText"/>
    <w:rsid w:val="005D6C3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6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6C39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2D8"/>
    <w:pPr>
      <w:spacing w:before="100" w:beforeAutospacing="1" w:after="100" w:afterAutospacing="1"/>
    </w:pPr>
    <w:rPr>
      <w:rFonts w:eastAsia="Times New Roman"/>
      <w:lang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sport.hcw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angtechla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Rabbit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AED4CD-5DE8-0F43-B93C-D184B7CE513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F2B58-FE21-AF4E-A671-9D1E4DED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31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Hsuan-Chih Wang</cp:lastModifiedBy>
  <cp:revision>9</cp:revision>
  <dcterms:created xsi:type="dcterms:W3CDTF">2025-08-15T05:46:00Z</dcterms:created>
  <dcterms:modified xsi:type="dcterms:W3CDTF">2025-08-15T17:08:00Z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documentId_2699</vt:lpwstr>
  </property>
  <property fmtid="{D5CDD505-2E9C-101B-9397-08002B2CF9AE}" pid="3" name="grammarly_documentContext">
    <vt:lpwstr>{"goals":[],"domain":"general","emotions":[],"dialect":"american"}</vt:lpwstr>
  </property>
</Properties>
</file>